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9556C7" w:rsidP="00DB42AE">
            <w:pPr>
              <w:pStyle w:val="Rovnice"/>
              <w:tabs>
                <w:tab w:val="clear" w:pos="4253"/>
                <w:tab w:val="clear" w:pos="8505"/>
              </w:tabs>
              <w:spacing w:after="0" w:line="240" w:lineRule="auto"/>
              <w:jc w:val="center"/>
              <w:rPr>
                <w:rFonts w:ascii="Arial Narrow" w:hAnsi="Arial Narrow" w:cs="Arial Narrow"/>
                <w:bCs w:val="0"/>
                <w:iCs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65pt;height:100.35pt">
                  <v:imagedata r:id="rId8" o:title="Logo__SSPU_2016_Barva"/>
                </v:shape>
              </w:pict>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F635BE"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Automatický dávkovač krmiva pro psa/kočku</w:t>
            </w:r>
          </w:p>
        </w:tc>
      </w:tr>
      <w:tr w:rsidR="00F03DA6">
        <w:trPr>
          <w:trHeight w:hRule="exact" w:val="567"/>
        </w:trPr>
        <w:tc>
          <w:tcPr>
            <w:tcW w:w="9640" w:type="dxa"/>
            <w:gridSpan w:val="3"/>
          </w:tcPr>
          <w:p w:rsidR="00F03DA6" w:rsidRPr="00C91564" w:rsidRDefault="00F635BE" w:rsidP="00C91564">
            <w:pPr>
              <w:spacing w:after="0" w:line="240" w:lineRule="auto"/>
              <w:jc w:val="center"/>
              <w:rPr>
                <w:rFonts w:ascii="Arial Narrow" w:hAnsi="Arial Narrow" w:cs="Arial Narrow"/>
              </w:rPr>
            </w:pPr>
            <w:r>
              <w:rPr>
                <w:rFonts w:ascii="Arial Narrow" w:hAnsi="Arial Narrow" w:cs="Arial Narrow"/>
                <w:sz w:val="40"/>
                <w:szCs w:val="40"/>
              </w:rPr>
              <w:t>Řeháček Jakub</w:t>
            </w:r>
          </w:p>
        </w:tc>
      </w:tr>
      <w:bookmarkStart w:id="0" w:name="Text1"/>
      <w:tr w:rsidR="00C91564">
        <w:trPr>
          <w:trHeight w:val="4781"/>
        </w:trPr>
        <w:tc>
          <w:tcPr>
            <w:tcW w:w="9640" w:type="dxa"/>
            <w:gridSpan w:val="3"/>
            <w:vAlign w:val="center"/>
          </w:tcPr>
          <w:p w:rsidR="00FC1F9B" w:rsidRPr="00E41AE1" w:rsidRDefault="00E41AE1" w:rsidP="00E41AE1">
            <w:pPr>
              <w:spacing w:after="0" w:line="240" w:lineRule="auto"/>
              <w:jc w:val="center"/>
              <w:rPr>
                <w:rFonts w:ascii="Arial Narrow" w:hAnsi="Arial Narrow" w:cs="Arial Narrow"/>
                <w:sz w:val="40"/>
                <w:szCs w:val="40"/>
                <w:lang w:val="en-US"/>
              </w:rPr>
            </w:pPr>
            <w:r>
              <w:rPr>
                <w:rFonts w:ascii="Arial Narrow" w:hAnsi="Arial Narrow" w:cs="Arial Narrow"/>
                <w:sz w:val="40"/>
                <w:szCs w:val="40"/>
              </w:rPr>
              <w:fldChar w:fldCharType="begin">
                <w:ffData>
                  <w:name w:val="Text1"/>
                  <w:enabled/>
                  <w:calcOnExit w:val="0"/>
                  <w:textInput>
                    <w:default w:val="[místo pro vložení obrázku]"/>
                  </w:textInput>
                </w:ffData>
              </w:fldChar>
            </w:r>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[místo pro vložení obrázku]</w:t>
            </w:r>
            <w:r>
              <w:rPr>
                <w:rFonts w:ascii="Arial Narrow" w:hAnsi="Arial Narrow" w:cs="Arial Narrow"/>
                <w:sz w:val="40"/>
                <w:szCs w:val="40"/>
              </w:rPr>
              <w:fldChar w:fldCharType="end"/>
            </w:r>
            <w:bookmarkEnd w:id="0"/>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1"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F635BE">
              <w:rPr>
                <w:rFonts w:ascii="Arial Narrow" w:hAnsi="Arial Narrow" w:cs="Arial Narrow"/>
                <w:sz w:val="28"/>
                <w:szCs w:val="28"/>
              </w:rPr>
              <w:t>9/2020</w:t>
            </w:r>
          </w:p>
        </w:tc>
      </w:tr>
    </w:tbl>
    <w:p w:rsidR="00F03DA6" w:rsidRDefault="00F03DA6">
      <w:pPr>
        <w:sectPr w:rsidR="00F03DA6">
          <w:headerReference w:type="default" r:id="rId9"/>
          <w:footerReference w:type="default" r:id="rId10"/>
          <w:headerReference w:type="first" r:id="rId11"/>
          <w:pgSz w:w="11907" w:h="16840" w:code="9"/>
          <w:pgMar w:top="1134" w:right="851" w:bottom="851" w:left="1418" w:header="709" w:footer="709" w:gutter="0"/>
          <w:pgNumType w:start="1"/>
          <w:cols w:space="708"/>
          <w:titlePg/>
        </w:sectPr>
      </w:pPr>
    </w:p>
    <w:p w:rsidR="00E15FA1" w:rsidRDefault="00896E56" w:rsidP="00D967BB">
      <w:pPr>
        <w:pStyle w:val="Heading4"/>
      </w:pPr>
      <w:r>
        <w:lastRenderedPageBreak/>
        <w:br w:type="page"/>
      </w:r>
      <w:r w:rsidR="00D967BB" w:rsidRPr="00D967BB">
        <w:lastRenderedPageBreak/>
        <w:t>Poděkování</w:t>
      </w:r>
    </w:p>
    <w:p w:rsidR="00F635BE" w:rsidRPr="00F635BE" w:rsidRDefault="00F635BE" w:rsidP="00F635BE">
      <w:r>
        <w:rPr>
          <w:i/>
        </w:rPr>
        <w:t>Děkuji panu učiteli Ing. Petru Grussmannovi za odborné a cenné rady a také za pomoc s řešením problémů které během práce nastaly.</w:t>
      </w:r>
    </w:p>
    <w:p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rsidR="008B6730" w:rsidRPr="008B6730" w:rsidRDefault="008B6730"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31. 12. 201</w:t>
      </w:r>
      <w:r w:rsidR="00F635BE">
        <w:rPr>
          <w:rStyle w:val="Pokec"/>
          <w:emboss w:val="0"/>
          <w:color w:val="auto"/>
        </w:rPr>
        <w:t>9</w:t>
      </w:r>
    </w:p>
    <w:p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rsidR="00F03DA6" w:rsidRPr="005F3335" w:rsidRDefault="00896E56" w:rsidP="005F3335">
      <w:pPr>
        <w:rPr>
          <w:b/>
          <w:sz w:val="28"/>
          <w:szCs w:val="28"/>
        </w:rPr>
      </w:pPr>
      <w:bookmarkStart w:id="2" w:name="_Toc37577728"/>
      <w:r>
        <w:rPr>
          <w:b/>
          <w:sz w:val="28"/>
          <w:szCs w:val="28"/>
        </w:rPr>
        <w:br w:type="page"/>
      </w:r>
      <w:r w:rsidR="00F03DA6" w:rsidRPr="005F3335">
        <w:rPr>
          <w:b/>
          <w:sz w:val="28"/>
          <w:szCs w:val="28"/>
        </w:rPr>
        <w:lastRenderedPageBreak/>
        <w:t>A</w:t>
      </w:r>
      <w:bookmarkEnd w:id="2"/>
      <w:r w:rsidR="00D12AB2">
        <w:rPr>
          <w:b/>
          <w:sz w:val="28"/>
          <w:szCs w:val="28"/>
        </w:rPr>
        <w:t>NOTACE</w:t>
      </w:r>
    </w:p>
    <w:p w:rsidR="00482198" w:rsidRDefault="00793520" w:rsidP="00482198">
      <w:pPr>
        <w:autoSpaceDE w:val="0"/>
        <w:autoSpaceDN w:val="0"/>
        <w:adjustRightInd w:val="0"/>
        <w:spacing w:after="0"/>
      </w:pPr>
      <w:r>
        <w:t>V tomto projektu jsem se zabýval výrobou</w:t>
      </w:r>
      <w:r w:rsidR="00482198">
        <w:t xml:space="preserve"> dávkovače krmiva pro domácí mazlíčky.</w:t>
      </w:r>
    </w:p>
    <w:p w:rsidR="00482198" w:rsidRDefault="00793520" w:rsidP="00482198">
      <w:pPr>
        <w:autoSpaceDE w:val="0"/>
        <w:autoSpaceDN w:val="0"/>
        <w:adjustRightInd w:val="0"/>
        <w:spacing w:after="0"/>
      </w:pPr>
      <w:r>
        <w:t xml:space="preserve">Když zařízení zapneme, </w:t>
      </w:r>
      <w:r w:rsidR="00482198">
        <w:t xml:space="preserve">připojíme </w:t>
      </w:r>
      <w:r>
        <w:t xml:space="preserve">se </w:t>
      </w:r>
      <w:r w:rsidR="00482198">
        <w:t>přes chytrý telefon na jeho konfigurační stránku, kde si můžeme vybrat na jakou WiFi chceme, aby se zařízení připojilo. Na dále bude zařízení automaticky získávat data o čase přes NTP Server a podle libovolně zadaných časů bude spouštět krokový motor, který bude otáčet šnekem.</w:t>
      </w:r>
    </w:p>
    <w:p w:rsidR="00482198" w:rsidRDefault="00482198" w:rsidP="00482198">
      <w:pPr>
        <w:autoSpaceDE w:val="0"/>
        <w:autoSpaceDN w:val="0"/>
        <w:adjustRightInd w:val="0"/>
        <w:spacing w:after="0"/>
      </w:pPr>
      <w:r>
        <w:t xml:space="preserve">Projekt tvoří hardwarová a softwarová část. Hardwarová část je založena na vývojové desce Wemos D1 s WiFi modulem od firmy Espressiff. Dále jsem také použil krokový motor, který je připojen k vývojové desce pomocí řadiče ULN2003. </w:t>
      </w:r>
    </w:p>
    <w:p w:rsidR="00482198" w:rsidRDefault="00482198" w:rsidP="00482198">
      <w:pPr>
        <w:autoSpaceDE w:val="0"/>
        <w:autoSpaceDN w:val="0"/>
        <w:adjustRightInd w:val="0"/>
        <w:spacing w:after="0"/>
      </w:pPr>
      <w:r>
        <w:t xml:space="preserve">Programová část je řešena v jazyce Arduino, kde lze použít také jazyk C a C++. </w:t>
      </w:r>
    </w:p>
    <w:p w:rsidR="00482198" w:rsidRDefault="00482198" w:rsidP="00482198">
      <w:pPr>
        <w:autoSpaceDE w:val="0"/>
        <w:autoSpaceDN w:val="0"/>
        <w:adjustRightInd w:val="0"/>
        <w:spacing w:after="0"/>
      </w:pPr>
      <w:r>
        <w:t>V této části projektu se zabývám spuštěním NTP serveru, funkcí WiFiManager která umožní připojovat se na WiFi přes chytrý telefon, kódem pro spuštění krokového motoru a tvorbou webové stránky přes kterou si bude moci uživatel nastavit čas, kdy chce, aby se provádělo krmení.</w:t>
      </w:r>
    </w:p>
    <w:p w:rsidR="0011347C" w:rsidRDefault="0011347C" w:rsidP="000D021E">
      <w:pPr>
        <w:autoSpaceDE w:val="0"/>
        <w:autoSpaceDN w:val="0"/>
        <w:adjustRightInd w:val="0"/>
        <w:spacing w:after="0"/>
      </w:pPr>
    </w:p>
    <w:p w:rsidR="0011347C" w:rsidRDefault="0011347C" w:rsidP="0011347C">
      <w:pPr>
        <w:rPr>
          <w:b/>
          <w:sz w:val="28"/>
          <w:szCs w:val="28"/>
        </w:rPr>
      </w:pPr>
      <w:r>
        <w:rPr>
          <w:b/>
          <w:sz w:val="28"/>
          <w:szCs w:val="28"/>
        </w:rPr>
        <w:t>Klíčová slova</w:t>
      </w:r>
    </w:p>
    <w:p w:rsidR="0011347C" w:rsidRDefault="0011347C" w:rsidP="0011347C">
      <w:r>
        <w:t>Arduino; ESP8266; ULN2003; WiFi; NTP Server; WiFiManager</w:t>
      </w:r>
      <w:r w:rsidR="00BC17DC">
        <w:t>; 3dsMax</w:t>
      </w:r>
      <w:r w:rsidR="00830E62">
        <w:t>; Wemos D1; Espressiff</w:t>
      </w:r>
    </w:p>
    <w:p w:rsidR="0011347C" w:rsidRPr="000D021E" w:rsidRDefault="0011347C" w:rsidP="000D021E">
      <w:pPr>
        <w:autoSpaceDE w:val="0"/>
        <w:autoSpaceDN w:val="0"/>
        <w:adjustRightInd w:val="0"/>
        <w:spacing w:after="0"/>
        <w:rPr>
          <w:rStyle w:val="Pokec"/>
          <w:emboss w:val="0"/>
          <w:color w:val="auto"/>
        </w:rPr>
      </w:pPr>
    </w:p>
    <w:p w:rsidR="00F03DA6" w:rsidRDefault="00F03DA6"/>
    <w:p w:rsidR="005F3335" w:rsidRDefault="005F3335"/>
    <w:p w:rsidR="00F03DA6" w:rsidRDefault="00F03DA6"/>
    <w:p w:rsidR="00294C06" w:rsidRDefault="00294C06" w:rsidP="004A12E0">
      <w:pPr>
        <w:tabs>
          <w:tab w:val="left" w:pos="7088"/>
        </w:tabs>
        <w:rPr>
          <w:rStyle w:val="Pokec"/>
          <w:emboss w:val="0"/>
          <w:color w:val="auto"/>
        </w:rPr>
      </w:pPr>
    </w:p>
    <w:p w:rsidR="00294C06" w:rsidRDefault="00294C06"/>
    <w:p w:rsidR="001B106B" w:rsidRDefault="00F03DA6" w:rsidP="001B106B">
      <w:pPr>
        <w:pStyle w:val="Nadpis-Obsah"/>
        <w:pageBreakBefore/>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bookmarkStart w:id="29" w:name="_Toc27635944"/>
      <w:bookmarkStart w:id="30" w:name="_Toc27675411"/>
      <w:r>
        <w:lastRenderedPageBreak/>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1B106B" w:rsidRPr="001B106B" w:rsidRDefault="001B106B" w:rsidP="001B106B"/>
    <w:p w:rsidR="00656A08" w:rsidRPr="00656A08" w:rsidRDefault="00656A08" w:rsidP="00656A08"/>
    <w:p w:rsidR="00756E7C" w:rsidRPr="00756E7C" w:rsidRDefault="00756E7C" w:rsidP="00865C3E">
      <w:pPr>
        <w:pStyle w:val="Nadpis"/>
      </w:pPr>
      <w:bookmarkStart w:id="31" w:name="_Toc370246085"/>
      <w:bookmarkStart w:id="32" w:name="_Toc27635962"/>
      <w:bookmarkStart w:id="33" w:name="_Toc27675412"/>
      <w:r>
        <w:lastRenderedPageBreak/>
        <w:t>Úvod</w:t>
      </w:r>
      <w:bookmarkEnd w:id="31"/>
      <w:bookmarkEnd w:id="32"/>
      <w:bookmarkEnd w:id="33"/>
    </w:p>
    <w:p w:rsidR="001F423D" w:rsidRDefault="002303E3" w:rsidP="001F423D">
      <w:r>
        <w:t xml:space="preserve">Jako svůj ročníkový projekt jsem si vybral dávkovač krmiva pro psa případně jiného domácího mazlíčka, rozhodl jsem se tak proto, </w:t>
      </w:r>
      <w:r w:rsidR="00830E62">
        <w:t>že</w:t>
      </w:r>
      <w:r>
        <w:t xml:space="preserve"> mě zajímala práce se servo motory a krokovými motory. Myslím si, že toto zařízení není tak úplně vzdálené běžnému životu a dalo by se v </w:t>
      </w:r>
      <w:r w:rsidR="00830E62">
        <w:t>domácnostech</w:t>
      </w:r>
      <w:r>
        <w:t xml:space="preserve"> i dobře prakticky využít. Určitě by našlo své uplatnění někde v rodině, kde mají </w:t>
      </w:r>
      <w:r w:rsidR="00830E62">
        <w:t>domácího</w:t>
      </w:r>
      <w:r>
        <w:t xml:space="preserve"> mazlíčka a většinu dne nejsou členové rodiny doma. Takže by jen doplnili granule do zásobníku a v průběhu dne by jejich mazlíček i </w:t>
      </w:r>
      <w:r w:rsidR="005F3A86">
        <w:t>když</w:t>
      </w:r>
      <w:r>
        <w:t xml:space="preserve"> nikdo</w:t>
      </w:r>
      <w:r w:rsidR="00392F2B">
        <w:t xml:space="preserve"> není doma dostal</w:t>
      </w:r>
      <w:r w:rsidR="005F3A86">
        <w:t xml:space="preserve"> porci granulí.</w:t>
      </w:r>
    </w:p>
    <w:p w:rsidR="00D70C9A" w:rsidRDefault="005F3A86" w:rsidP="001F423D">
      <w:r>
        <w:t xml:space="preserve">Hlavním cílem projektu bylo, aby zařízení pracovalo samostatně a nezávisle na člověku. Původní nápad byl takový, že pokaždé, když bude někdo </w:t>
      </w:r>
      <w:r w:rsidR="00830E62">
        <w:t>chtít, aby</w:t>
      </w:r>
      <w:r>
        <w:t xml:space="preserve"> jeho mazlíček dostal jídlo, tak jen zajde k dávkovači a zmáčkne tlačítko, které spustí motorek</w:t>
      </w:r>
      <w:r w:rsidR="00D70C9A">
        <w:t xml:space="preserve"> se</w:t>
      </w:r>
      <w:r>
        <w:t xml:space="preserve"> šnek</w:t>
      </w:r>
      <w:r w:rsidR="00D70C9A">
        <w:t>em</w:t>
      </w:r>
      <w:r>
        <w:t>. Ale když jsem nad tím zamyslel, tak jsem zjistil, že by to bylo velice neefektivní a nepraktické a vlastně skoro nic nevyřešilo, protože by u toho bylo zapotřebí lidské aktivity. Jenže takhle jsem si to nepředstavoval, takže jsem se rozhodl pozměnit postup práce a zařídit aby zařízení pracovalo samostatně.</w:t>
      </w:r>
      <w:r w:rsidR="00D70C9A">
        <w:t xml:space="preserve"> V původním plánu bylo použít vývojovou desku Arduino UNO, založenou na mikrokontroléru ATmega328 od fi</w:t>
      </w:r>
      <w:r w:rsidR="00203040">
        <w:t xml:space="preserve">rmy Atmel. Později když jsem začal upravovat </w:t>
      </w:r>
      <w:r w:rsidR="00D70C9A">
        <w:t xml:space="preserve">zařízení tak, aby pracovalo samostatně, tak </w:t>
      </w:r>
      <w:r w:rsidR="00203040">
        <w:t>bylo za potřebí vyměnit</w:t>
      </w:r>
      <w:r w:rsidR="00D70C9A">
        <w:t xml:space="preserve"> Arduino UNO za </w:t>
      </w:r>
      <w:r w:rsidR="00830E62">
        <w:t>vývojovou desku</w:t>
      </w:r>
      <w:r w:rsidR="00015542">
        <w:t xml:space="preserve"> s WiFi a tedy</w:t>
      </w:r>
      <w:r w:rsidR="00830E62">
        <w:t xml:space="preserve"> Wemos D1 s WiFi modulem ESP8266 od firmy Espressiff</w:t>
      </w:r>
      <w:r w:rsidR="00D70C9A">
        <w:t>.</w:t>
      </w:r>
    </w:p>
    <w:p w:rsidR="008A1597" w:rsidRDefault="008A1597" w:rsidP="001F423D">
      <w:r>
        <w:t>V dalších částech dokumentace vysvětluji, na jakých principech zařízení funguje a popisuji jednotlivé úkoly a postupy. V závěru se zabývám současnou podobou bezpečnostního systému.</w:t>
      </w:r>
    </w:p>
    <w:p w:rsidR="00D04AE6" w:rsidRDefault="00946D00" w:rsidP="000F5ED1">
      <w:pPr>
        <w:pStyle w:val="Heading1"/>
      </w:pPr>
      <w:bookmarkStart w:id="34" w:name="_Toc27635963"/>
      <w:bookmarkStart w:id="35" w:name="_Toc27675413"/>
      <w:r>
        <w:lastRenderedPageBreak/>
        <w:t>Výroba dávkovacího zařízení</w:t>
      </w:r>
      <w:bookmarkEnd w:id="34"/>
      <w:bookmarkEnd w:id="35"/>
    </w:p>
    <w:p w:rsidR="00BC17DC" w:rsidRDefault="00946D00" w:rsidP="00946D00">
      <w:r>
        <w:t xml:space="preserve">Jako první věcí, jsem ze začal zabývat stavbou a konstrukcí dávkovače. </w:t>
      </w:r>
      <w:r w:rsidR="00BC17DC">
        <w:t>Hlavně</w:t>
      </w:r>
      <w:r>
        <w:t xml:space="preserve"> bylo zapotřebí obstarat si tu nejdůležitější součástku a to šnek</w:t>
      </w:r>
      <w:r w:rsidR="00D014D0">
        <w:t>, který mi nakonec zabral hodně času</w:t>
      </w:r>
      <w:r w:rsidR="00BC17DC">
        <w:t xml:space="preserve">. </w:t>
      </w:r>
      <w:r w:rsidR="00226A76">
        <w:t>Ze začátku jsem si myslel že vymodeluji šnek a bude to v pořádku, jak se ale později ukázalo tak další problém nastal v momentě, kdy jsem chtěl šnek vytisknout</w:t>
      </w:r>
      <w:r w:rsidR="00D014D0">
        <w:t xml:space="preserve"> na                          3D tiskárně</w:t>
      </w:r>
      <w:r w:rsidR="00226A76">
        <w:t xml:space="preserve">. </w:t>
      </w:r>
      <w:r w:rsidR="00830E62">
        <w:t>I když</w:t>
      </w:r>
      <w:r w:rsidR="00226A76">
        <w:t xml:space="preserve"> je to jen taková obyčejná „spirála“ tak nemá žádnou podstavu a byl problém to vytisknout. Jelikož se spirála tiskla ve vertikální poloze a kraje jsou tenké asi jen necelý 1mm, tak se při </w:t>
      </w:r>
      <w:r w:rsidR="00830E62">
        <w:t>tisku ohýbaly</w:t>
      </w:r>
      <w:r w:rsidR="00226A76">
        <w:t>. Přestože jsem se snažil šnek všelijak vyztužit a podepřít, stále se nedařilo šnek vytisknout. Až po</w:t>
      </w:r>
      <w:r w:rsidR="00D014D0">
        <w:t>zději jsem přišel na to, že by se ten šnek dal podélně rozpůlit a po vytištění slepit tak, aby držel a plnil</w:t>
      </w:r>
      <w:r w:rsidR="003621EB">
        <w:t xml:space="preserve"> svůj účel.</w:t>
      </w:r>
    </w:p>
    <w:p w:rsidR="00F2485E" w:rsidRDefault="00F2485E" w:rsidP="00946D00">
      <w:r>
        <w:t xml:space="preserve">Dále jsem si vymodeloval a vytiskl rouru, ve které bude umístěn šnek. </w:t>
      </w:r>
      <w:r w:rsidR="00F63434">
        <w:t xml:space="preserve">Do roury z horní strany jsem udělal otvor pro napojení zásobníku. </w:t>
      </w:r>
      <w:r>
        <w:t>Poté jsem si vytvořil box, do kterého jsem umístil rouru</w:t>
      </w:r>
      <w:r w:rsidR="00F63434">
        <w:t xml:space="preserve"> se šnekem, krokovým motorem </w:t>
      </w:r>
      <w:r>
        <w:t>a připojeným Arduinem.</w:t>
      </w:r>
    </w:p>
    <w:p w:rsidR="00F63434" w:rsidRDefault="00F63434" w:rsidP="00946D00"/>
    <w:p w:rsidR="003621EB" w:rsidRDefault="009556C7" w:rsidP="00946D00">
      <w:r>
        <w:rPr>
          <w:noProof/>
        </w:rPr>
        <w:pict>
          <v:shape id="_x0000_s1027" type="#_x0000_t75" style="position:absolute;left:0;text-align:left;margin-left:1.15pt;margin-top:24.35pt;width:443.7pt;height:221.85pt;z-index:-2;mso-position-horizontal-relative:text;mso-position-vertical-relative:text" wrapcoords="-73 0 -73 21453 21600 21453 21600 0 -73 0">
            <v:imagedata r:id="rId12" o:title="79296345_649086488824306_3702769212293382144_n"/>
            <w10:wrap type="tight"/>
          </v:shape>
        </w:pict>
      </w:r>
    </w:p>
    <w:p w:rsidR="00793520" w:rsidRPr="00793520" w:rsidRDefault="00793520" w:rsidP="00793520">
      <w:pPr>
        <w:jc w:val="center"/>
        <w:rPr>
          <w:rStyle w:val="IntenseEmphasis"/>
          <w:i w:val="0"/>
          <w:iCs w:val="0"/>
          <w:color w:val="auto"/>
        </w:rPr>
      </w:pPr>
      <w:r w:rsidRPr="00793520">
        <w:rPr>
          <w:rStyle w:val="IntenseEmphasis"/>
          <w:color w:val="auto"/>
        </w:rPr>
        <w:t>(obrázek č. 1, tisk šneku)</w:t>
      </w:r>
    </w:p>
    <w:p w:rsidR="00656A08" w:rsidRDefault="00656A08" w:rsidP="00656A08">
      <w:pPr>
        <w:ind w:left="720"/>
        <w:rPr>
          <w:rStyle w:val="IntenseEmphasis"/>
        </w:rPr>
      </w:pPr>
    </w:p>
    <w:p w:rsidR="00793520" w:rsidRDefault="00793520" w:rsidP="00656A08">
      <w:pPr>
        <w:ind w:left="720"/>
        <w:rPr>
          <w:rStyle w:val="IntenseEmphasis"/>
        </w:rPr>
      </w:pPr>
    </w:p>
    <w:p w:rsidR="00793520" w:rsidRPr="004970EC" w:rsidRDefault="009556C7" w:rsidP="004970EC">
      <w:pPr>
        <w:ind w:left="720"/>
        <w:jc w:val="center"/>
        <w:rPr>
          <w:rStyle w:val="IntenseEmphasis"/>
        </w:rPr>
      </w:pPr>
      <w:r>
        <w:rPr>
          <w:noProof/>
        </w:rPr>
        <w:lastRenderedPageBreak/>
        <w:pict>
          <v:shape id="_x0000_s1028" type="#_x0000_t75" style="position:absolute;left:0;text-align:left;margin-left:.35pt;margin-top:.15pt;width:440.45pt;height:340.25pt;z-index:-1;mso-position-horizontal-relative:text;mso-position-vertical-relative:text" wrapcoords="-76 0 -76 21497 21600 21497 21600 0 -76 0">
            <v:imagedata r:id="rId13" o:title="79406779_475405429782422_7343557742948253696_n"/>
            <w10:wrap type="tight"/>
          </v:shape>
        </w:pict>
      </w:r>
      <w:r w:rsidR="00793520" w:rsidRPr="00793520">
        <w:rPr>
          <w:rStyle w:val="IntenseEmphasis"/>
          <w:color w:val="auto"/>
        </w:rPr>
        <w:t>(o</w:t>
      </w:r>
      <w:r w:rsidR="00793520">
        <w:rPr>
          <w:rStyle w:val="IntenseEmphasis"/>
          <w:color w:val="auto"/>
        </w:rPr>
        <w:t>brázek č. 2</w:t>
      </w:r>
      <w:r w:rsidR="00793520" w:rsidRPr="00793520">
        <w:rPr>
          <w:rStyle w:val="IntenseEmphasis"/>
          <w:color w:val="auto"/>
        </w:rPr>
        <w:t>,</w:t>
      </w:r>
      <w:r w:rsidR="00793520">
        <w:rPr>
          <w:rStyle w:val="IntenseEmphasis"/>
          <w:color w:val="auto"/>
        </w:rPr>
        <w:t xml:space="preserve"> hotový a slepený model šneku</w:t>
      </w:r>
      <w:r w:rsidR="00793520" w:rsidRPr="00793520">
        <w:rPr>
          <w:rStyle w:val="IntenseEmphasis"/>
          <w:color w:val="auto"/>
        </w:rPr>
        <w:t>)</w:t>
      </w:r>
    </w:p>
    <w:p w:rsidR="00793520" w:rsidRDefault="00793520" w:rsidP="00656A08">
      <w:pPr>
        <w:ind w:left="720"/>
        <w:rPr>
          <w:rStyle w:val="IntenseEmphasis"/>
        </w:rPr>
      </w:pPr>
    </w:p>
    <w:p w:rsidR="00656A08" w:rsidRPr="00AE5523" w:rsidRDefault="00656A08" w:rsidP="00656A08">
      <w:pPr>
        <w:pStyle w:val="Heading1"/>
      </w:pPr>
      <w:bookmarkStart w:id="36" w:name="_Toc503478442"/>
      <w:bookmarkStart w:id="37" w:name="_Toc27675414"/>
      <w:r w:rsidRPr="00AE5523">
        <w:lastRenderedPageBreak/>
        <w:t>Využité technologie</w:t>
      </w:r>
      <w:bookmarkEnd w:id="36"/>
      <w:bookmarkEnd w:id="37"/>
    </w:p>
    <w:p w:rsidR="00656A08" w:rsidRPr="00AE5523" w:rsidRDefault="00656A08" w:rsidP="00656A08">
      <w:pPr>
        <w:pStyle w:val="Heading2"/>
        <w:tabs>
          <w:tab w:val="clear" w:pos="284"/>
          <w:tab w:val="num" w:pos="227"/>
        </w:tabs>
        <w:ind w:left="0"/>
      </w:pPr>
      <w:bookmarkStart w:id="38" w:name="_Toc503478443"/>
      <w:bookmarkStart w:id="39" w:name="_Toc27675415"/>
      <w:r w:rsidRPr="00AE5523">
        <w:t>Hardware</w:t>
      </w:r>
      <w:bookmarkEnd w:id="38"/>
      <w:bookmarkEnd w:id="39"/>
    </w:p>
    <w:p w:rsidR="00656A08" w:rsidRDefault="00656A08" w:rsidP="00ED5978">
      <w:pPr>
        <w:pStyle w:val="Heading3"/>
      </w:pPr>
      <w:bookmarkStart w:id="40" w:name="_Toc503478444"/>
      <w:bookmarkStart w:id="41" w:name="_Toc27675416"/>
      <w:r w:rsidRPr="00AE5523">
        <w:t>Seznam součástek</w:t>
      </w:r>
      <w:bookmarkEnd w:id="40"/>
      <w:bookmarkEnd w:id="41"/>
    </w:p>
    <w:p w:rsidR="00656A08" w:rsidRDefault="00656A08" w:rsidP="00656A08">
      <w:pPr>
        <w:numPr>
          <w:ilvl w:val="0"/>
          <w:numId w:val="43"/>
        </w:numPr>
      </w:pPr>
      <w:r>
        <w:t xml:space="preserve">Vývojová </w:t>
      </w:r>
      <w:r w:rsidR="00896426">
        <w:t xml:space="preserve">platforma </w:t>
      </w:r>
      <w:r w:rsidR="00830E62">
        <w:t>Wemos D1 s WiFi modulem ESP8266</w:t>
      </w:r>
    </w:p>
    <w:p w:rsidR="00896426" w:rsidRPr="00E72874" w:rsidRDefault="00E72874" w:rsidP="00830E62">
      <w:pPr>
        <w:numPr>
          <w:ilvl w:val="0"/>
          <w:numId w:val="43"/>
        </w:numPr>
      </w:pPr>
      <w:r>
        <w:t>Krokový motor 28BYJ</w:t>
      </w:r>
      <w:r w:rsidR="00656A08" w:rsidRPr="00E72874">
        <w:t>-48</w:t>
      </w:r>
      <w:r w:rsidRPr="00E72874">
        <w:t xml:space="preserve"> s řadičem ULN2003</w:t>
      </w:r>
    </w:p>
    <w:p w:rsidR="00656A08" w:rsidRDefault="00656A08" w:rsidP="00656A08">
      <w:pPr>
        <w:ind w:left="720"/>
        <w:rPr>
          <w:rStyle w:val="IntenseEmphasis"/>
        </w:rPr>
      </w:pPr>
    </w:p>
    <w:p w:rsidR="00D04AE6" w:rsidRDefault="003E4CFE" w:rsidP="00ED5978">
      <w:pPr>
        <w:pStyle w:val="Heading3"/>
      </w:pPr>
      <w:bookmarkStart w:id="42" w:name="_Toc27675417"/>
      <w:r>
        <w:t>Wemos D1</w:t>
      </w:r>
      <w:bookmarkEnd w:id="42"/>
    </w:p>
    <w:p w:rsidR="00EE2150" w:rsidRDefault="003E4CFE" w:rsidP="00ED5978">
      <w:pPr>
        <w:ind w:left="567"/>
      </w:pPr>
      <w:r>
        <w:t>Základ projektu tvoří vývojová platforma Wemos D1</w:t>
      </w:r>
      <w:r w:rsidR="008E1A11">
        <w:t xml:space="preserve">. </w:t>
      </w:r>
      <w:r w:rsidR="00EE2150" w:rsidRPr="00AE5523">
        <w:t>Firmware obstarává WiFi modul ESP8266 od společnosti Espressif Systems</w:t>
      </w:r>
      <w:r w:rsidR="00EE2150">
        <w:t xml:space="preserve">, hardware je založen na modulu </w:t>
      </w:r>
      <w:r w:rsidR="00EE2150" w:rsidRPr="00AE5523">
        <w:t>ESP</w:t>
      </w:r>
      <w:r w:rsidR="00EE2150">
        <w:t xml:space="preserve">8266. Wemos D1 je se svými piny plně kompatibilní s vývojovou platformou Arduino UNO. Wemos D1 může být napájen </w:t>
      </w:r>
      <w:r w:rsidR="008E1A11">
        <w:t xml:space="preserve">napětím 5-12V, disponuje 4MB paměti, 11 digitálními piny a 1 ADC pinem s napětím 3,3V. </w:t>
      </w:r>
    </w:p>
    <w:p w:rsidR="0019692F" w:rsidRDefault="009556C7" w:rsidP="003E4CFE">
      <w:r>
        <w:rPr>
          <w:noProof/>
        </w:rPr>
        <w:pict>
          <v:shape id="_x0000_s1034" type="#_x0000_t75" style="position:absolute;left:0;text-align:left;margin-left:79.55pt;margin-top:6.45pt;width:282pt;height:263.9pt;z-index:1;mso-position-horizontal-relative:text;mso-position-vertical-relative:text">
            <v:imagedata r:id="rId14" o:title="d1_pinout"/>
          </v:shape>
        </w:pict>
      </w:r>
    </w:p>
    <w:p w:rsidR="0019692F" w:rsidRDefault="0019692F" w:rsidP="003E4CFE"/>
    <w:p w:rsidR="0019692F" w:rsidRDefault="0019692F" w:rsidP="003E4CFE"/>
    <w:p w:rsidR="0019692F" w:rsidRDefault="0019692F" w:rsidP="003E4CFE"/>
    <w:p w:rsidR="0019692F" w:rsidRDefault="0019692F" w:rsidP="003E4CFE"/>
    <w:p w:rsidR="0019692F" w:rsidRDefault="0019692F" w:rsidP="003E4CFE"/>
    <w:p w:rsidR="0019692F" w:rsidRDefault="0019692F" w:rsidP="003E4CFE"/>
    <w:p w:rsidR="0019692F" w:rsidRDefault="0019692F" w:rsidP="003E4CFE"/>
    <w:p w:rsidR="0019692F" w:rsidRDefault="0019692F" w:rsidP="003E4CFE"/>
    <w:p w:rsidR="004970EC" w:rsidRDefault="004970EC" w:rsidP="004970EC"/>
    <w:p w:rsidR="007376D1" w:rsidRPr="00793520" w:rsidRDefault="007376D1" w:rsidP="004970EC">
      <w:pPr>
        <w:jc w:val="center"/>
        <w:rPr>
          <w:rStyle w:val="IntenseEmphasis"/>
          <w:i w:val="0"/>
          <w:iCs w:val="0"/>
          <w:color w:val="auto"/>
        </w:rPr>
      </w:pPr>
      <w:r w:rsidRPr="00793520">
        <w:rPr>
          <w:rStyle w:val="IntenseEmphasis"/>
          <w:color w:val="auto"/>
        </w:rPr>
        <w:t>(o</w:t>
      </w:r>
      <w:r>
        <w:rPr>
          <w:rStyle w:val="IntenseEmphasis"/>
          <w:color w:val="auto"/>
        </w:rPr>
        <w:t>brázek č. 3</w:t>
      </w:r>
      <w:r w:rsidRPr="00793520">
        <w:rPr>
          <w:rStyle w:val="IntenseEmphasis"/>
          <w:color w:val="auto"/>
        </w:rPr>
        <w:t>,</w:t>
      </w:r>
      <w:r>
        <w:rPr>
          <w:rStyle w:val="IntenseEmphasis"/>
          <w:color w:val="auto"/>
        </w:rPr>
        <w:t xml:space="preserve"> vývojová platforma Wemos </w:t>
      </w:r>
      <w:r w:rsidR="00977C75">
        <w:rPr>
          <w:rStyle w:val="IntenseEmphasis"/>
          <w:color w:val="auto"/>
        </w:rPr>
        <w:t>D1)</w:t>
      </w:r>
    </w:p>
    <w:p w:rsidR="00E72874" w:rsidRPr="00E72874" w:rsidRDefault="00E72874" w:rsidP="00E72874"/>
    <w:p w:rsidR="00E72874" w:rsidRDefault="00E72874" w:rsidP="00ED5978">
      <w:pPr>
        <w:pStyle w:val="Heading3"/>
      </w:pPr>
      <w:bookmarkStart w:id="43" w:name="_Toc27675418"/>
      <w:r>
        <w:lastRenderedPageBreak/>
        <w:t>Krokový motor 28BYJ-48 s řadičem ULN2003</w:t>
      </w:r>
      <w:bookmarkEnd w:id="43"/>
    </w:p>
    <w:p w:rsidR="00E72874" w:rsidRDefault="00E72874" w:rsidP="00ED5978">
      <w:pPr>
        <w:ind w:left="567"/>
      </w:pPr>
      <w:r>
        <w:t>Jedná se o krokový motor 28BYJ-48 a řadič s tranzistorovým polem ULN2003.</w:t>
      </w:r>
      <w:r w:rsidR="006F0C01">
        <w:t xml:space="preserve"> Tento motor je unipolární a jedná se o elektromechanické zařízení, které </w:t>
      </w:r>
      <w:r w:rsidR="00FC3482">
        <w:t>přeměňuje</w:t>
      </w:r>
      <w:r w:rsidR="006F0C01">
        <w:t xml:space="preserve"> elektrické impulzy na mechanický pohyb.</w:t>
      </w:r>
      <w:r w:rsidR="00712F95">
        <w:t xml:space="preserve"> </w:t>
      </w:r>
      <w:r w:rsidR="006F0C01">
        <w:t xml:space="preserve">Vybral jsem si ho </w:t>
      </w:r>
      <w:r w:rsidR="00712F95">
        <w:t xml:space="preserve">proto, </w:t>
      </w:r>
      <w:r w:rsidR="00FC3482">
        <w:t>že</w:t>
      </w:r>
      <w:r w:rsidR="00712F95">
        <w:t xml:space="preserve"> dok</w:t>
      </w:r>
      <w:r w:rsidR="006F0C01">
        <w:t xml:space="preserve">áže vyvinout velkou sílu </w:t>
      </w:r>
      <w:r w:rsidR="00712F95">
        <w:t>v klidové poloze,</w:t>
      </w:r>
      <w:r w:rsidR="006F0C01">
        <w:t xml:space="preserve"> která je potřebná pro uvedení šneku do pohybu.</w:t>
      </w:r>
      <w:r w:rsidR="00712F95">
        <w:t xml:space="preserve"> Mezi další výhody patří otočení o libovolný úhel</w:t>
      </w:r>
      <w:r w:rsidR="006F0C01">
        <w:t>,</w:t>
      </w:r>
      <w:r w:rsidR="00712F95">
        <w:t xml:space="preserve"> okamžitá odezva při spouštění či zastavení motoru</w:t>
      </w:r>
      <w:r w:rsidR="006F0C01">
        <w:t xml:space="preserve"> a také</w:t>
      </w:r>
      <w:r w:rsidR="00203040">
        <w:t>,</w:t>
      </w:r>
      <w:r w:rsidR="006F0C01">
        <w:t xml:space="preserve"> že tento motor může být napájen 5V přímo z vývojové desky a nepotřebuje externí zdroj napájení</w:t>
      </w:r>
      <w:r w:rsidR="00712F95">
        <w:t xml:space="preserve">. </w:t>
      </w:r>
    </w:p>
    <w:p w:rsidR="006F0C01" w:rsidRPr="00E72874" w:rsidRDefault="006F0C01" w:rsidP="00ED5978">
      <w:pPr>
        <w:ind w:left="567"/>
      </w:pPr>
      <w:r>
        <w:t xml:space="preserve">Pro úspěšné propojení s vývojovou deskou je nutné nejprve propojit motor s řadičem přes pěti-pinový konektor a dále propojit řadič a vývojovou deskou 6 propojovacími piny. </w:t>
      </w:r>
    </w:p>
    <w:p w:rsidR="00E72874" w:rsidRPr="00E72874" w:rsidRDefault="00E72874" w:rsidP="00E72874"/>
    <w:p w:rsidR="0019692F" w:rsidRPr="0019692F" w:rsidRDefault="0019692F" w:rsidP="0019692F"/>
    <w:p w:rsidR="0019692F" w:rsidRDefault="009556C7" w:rsidP="003E4CFE">
      <w:r>
        <w:rPr>
          <w:noProof/>
        </w:rPr>
        <w:pict>
          <v:shape id="_x0000_s1036" type="#_x0000_t75" style="position:absolute;left:0;text-align:left;margin-left:28.5pt;margin-top:10.35pt;width:340.5pt;height:234.75pt;z-index:2;mso-position-horizontal-relative:text;mso-position-vertical-relative:text">
            <v:imagedata r:id="rId15" o:title="stepper"/>
          </v:shape>
        </w:pict>
      </w:r>
    </w:p>
    <w:p w:rsidR="003E4CFE" w:rsidRDefault="00EE2150" w:rsidP="003E4CFE">
      <w:r w:rsidRPr="00EE2150">
        <w:t xml:space="preserve"> </w:t>
      </w:r>
    </w:p>
    <w:p w:rsidR="0019692F" w:rsidRDefault="0019692F" w:rsidP="003E4CFE"/>
    <w:p w:rsidR="00ED5978" w:rsidRDefault="00ED5978" w:rsidP="003E4CFE"/>
    <w:p w:rsidR="00ED5978" w:rsidRDefault="00ED5978" w:rsidP="003E4CFE"/>
    <w:p w:rsidR="00ED5978" w:rsidRDefault="00ED5978" w:rsidP="003E4CFE"/>
    <w:p w:rsidR="00ED5978" w:rsidRDefault="00ED5978" w:rsidP="003E4CFE"/>
    <w:p w:rsidR="00ED5978" w:rsidRDefault="00ED5978" w:rsidP="003E4CFE"/>
    <w:p w:rsidR="00ED5978" w:rsidRDefault="00ED5978" w:rsidP="003E4CFE"/>
    <w:p w:rsidR="007376D1" w:rsidRPr="00793520" w:rsidRDefault="007376D1" w:rsidP="007376D1">
      <w:pPr>
        <w:jc w:val="center"/>
        <w:rPr>
          <w:rStyle w:val="IntenseEmphasis"/>
          <w:i w:val="0"/>
          <w:iCs w:val="0"/>
          <w:color w:val="auto"/>
        </w:rPr>
      </w:pPr>
      <w:r w:rsidRPr="00793520">
        <w:rPr>
          <w:rStyle w:val="IntenseEmphasis"/>
          <w:color w:val="auto"/>
        </w:rPr>
        <w:t>(o</w:t>
      </w:r>
      <w:r>
        <w:rPr>
          <w:rStyle w:val="IntenseEmphasis"/>
          <w:color w:val="auto"/>
        </w:rPr>
        <w:t>brázek č. 4</w:t>
      </w:r>
      <w:r w:rsidRPr="00793520">
        <w:rPr>
          <w:rStyle w:val="IntenseEmphasis"/>
          <w:color w:val="auto"/>
        </w:rPr>
        <w:t>,</w:t>
      </w:r>
      <w:r>
        <w:rPr>
          <w:rStyle w:val="IntenseEmphasis"/>
          <w:color w:val="auto"/>
        </w:rPr>
        <w:t xml:space="preserve"> krokový motor s řadičem</w:t>
      </w:r>
      <w:r w:rsidRPr="00793520">
        <w:rPr>
          <w:rStyle w:val="IntenseEmphasis"/>
          <w:color w:val="auto"/>
        </w:rPr>
        <w:t>)</w:t>
      </w:r>
    </w:p>
    <w:p w:rsidR="00ED5978" w:rsidRDefault="00ED5978" w:rsidP="003E4CFE"/>
    <w:p w:rsidR="00ED5978" w:rsidRDefault="00ED5978" w:rsidP="003E4CFE"/>
    <w:p w:rsidR="00ED5978" w:rsidRDefault="00ED5978" w:rsidP="003E4CFE"/>
    <w:p w:rsidR="00ED5978" w:rsidRPr="00AE5523" w:rsidRDefault="00ED5978" w:rsidP="00ED5978">
      <w:pPr>
        <w:pStyle w:val="Heading2"/>
        <w:tabs>
          <w:tab w:val="clear" w:pos="284"/>
          <w:tab w:val="num" w:pos="227"/>
        </w:tabs>
        <w:ind w:left="0"/>
      </w:pPr>
      <w:bookmarkStart w:id="44" w:name="_Toc27675419"/>
      <w:r>
        <w:lastRenderedPageBreak/>
        <w:t>Software</w:t>
      </w:r>
      <w:bookmarkEnd w:id="44"/>
    </w:p>
    <w:p w:rsidR="00ED5978" w:rsidRDefault="00ED5978" w:rsidP="00ED5978">
      <w:pPr>
        <w:pStyle w:val="Heading3"/>
      </w:pPr>
      <w:bookmarkStart w:id="45" w:name="_Toc503478452"/>
      <w:bookmarkStart w:id="46" w:name="_Toc27675420"/>
      <w:r>
        <w:t>Jazyk Arduino</w:t>
      </w:r>
      <w:bookmarkEnd w:id="45"/>
      <w:bookmarkEnd w:id="46"/>
    </w:p>
    <w:p w:rsidR="00ED5978" w:rsidRDefault="00ED5978" w:rsidP="00ED5978">
      <w:pPr>
        <w:ind w:left="567"/>
      </w:pPr>
      <w:r>
        <w:t>Program sloužící k ovládání hardwarových součástek jsem napsal v jazyce Arduino, který je, až na drobné úpravy, velmi podobný jazyku C nebo C++. Jazyk Arduino byl přímo vytvořen k programování integrovaných obvodů.</w:t>
      </w:r>
    </w:p>
    <w:p w:rsidR="00D0300B" w:rsidRDefault="00D0300B" w:rsidP="00D0300B">
      <w:pPr>
        <w:pStyle w:val="Heading3"/>
      </w:pPr>
      <w:bookmarkStart w:id="47" w:name="_Toc27675421"/>
      <w:r>
        <w:t>PlatformiO IDE</w:t>
      </w:r>
      <w:bookmarkEnd w:id="47"/>
    </w:p>
    <w:p w:rsidR="000F3FCA" w:rsidRDefault="00D0300B" w:rsidP="000F3FCA">
      <w:pPr>
        <w:ind w:left="567"/>
      </w:pPr>
      <w:r>
        <w:t>J</w:t>
      </w:r>
      <w:r w:rsidR="00073F7C">
        <w:t>ako vývojové prostředí jsem si zvolil PlatformiO IDE, které bylo vytvořeno uzpůsobeno pro vytváření a nahrávání programů do vývojových desek.</w:t>
      </w:r>
      <w:r w:rsidR="0039330C">
        <w:t xml:space="preserve"> PlatformiO </w:t>
      </w:r>
      <w:r w:rsidR="00FC3482">
        <w:t>IDE momentálně</w:t>
      </w:r>
      <w:r w:rsidR="0039330C">
        <w:t xml:space="preserve"> podporuje</w:t>
      </w:r>
      <w:r w:rsidR="000F3FCA">
        <w:t xml:space="preserve"> více než 200 vývojových desek a </w:t>
      </w:r>
      <w:r w:rsidR="0039330C">
        <w:t xml:space="preserve">více než 15 platforem jako například (Atmel AVR, </w:t>
      </w:r>
      <w:r w:rsidR="000F3FCA">
        <w:t xml:space="preserve">NodeMcu, </w:t>
      </w:r>
      <w:r w:rsidR="0039330C">
        <w:t>Espressiff, Teensy, F</w:t>
      </w:r>
      <w:r w:rsidR="000F3FCA">
        <w:t>reescale).</w:t>
      </w:r>
    </w:p>
    <w:p w:rsidR="000F3FCA" w:rsidRDefault="000F3FCA" w:rsidP="000F3FCA">
      <w:pPr>
        <w:pStyle w:val="Heading3"/>
      </w:pPr>
      <w:bookmarkStart w:id="48" w:name="_Toc27675422"/>
      <w:bookmarkStart w:id="49" w:name="_Toc503478457"/>
      <w:r>
        <w:t>Fritzing</w:t>
      </w:r>
      <w:bookmarkEnd w:id="48"/>
      <w:r>
        <w:t xml:space="preserve"> </w:t>
      </w:r>
      <w:bookmarkEnd w:id="49"/>
    </w:p>
    <w:p w:rsidR="000F3FCA" w:rsidRDefault="000F3FCA" w:rsidP="000F3FCA">
      <w:pPr>
        <w:ind w:left="567"/>
      </w:pPr>
      <w:r>
        <w:t>Pro návrh tohot</w:t>
      </w:r>
      <w:r w:rsidR="00081F61">
        <w:t>o</w:t>
      </w:r>
      <w:r>
        <w:t xml:space="preserve"> zařízení jsem použil open-source program Fritzing. Ten umožňuje graficky sestavit zapojení jednotlivých součástek. Program dále usnadňuje tvorbu schématu zařízení, podle kterého lze pak navrhnout desku plošných spojů, jejíž výrobu je možné přímo v programu objednat.</w:t>
      </w:r>
    </w:p>
    <w:p w:rsidR="00D0300B" w:rsidRPr="00D0300B" w:rsidRDefault="000F3FCA" w:rsidP="000F3FCA">
      <w:pPr>
        <w:ind w:left="567"/>
      </w:pPr>
      <w:r>
        <w:t xml:space="preserve"> </w:t>
      </w:r>
      <w:r w:rsidR="00073F7C">
        <w:t xml:space="preserve"> </w:t>
      </w:r>
    </w:p>
    <w:p w:rsidR="00D0300B" w:rsidRPr="00D0300B" w:rsidRDefault="009556C7" w:rsidP="000F3FCA">
      <w:r>
        <w:rPr>
          <w:noProof/>
        </w:rPr>
        <w:pict>
          <v:shape id="_x0000_s1038" type="#_x0000_t75" style="position:absolute;left:0;text-align:left;margin-left:-11.5pt;margin-top:25.7pt;width:461.8pt;height:193.4pt;z-index:3;mso-position-horizontal-relative:text;mso-position-vertical-relative:text">
            <v:imagedata r:id="rId16" o:title="obrázek"/>
          </v:shape>
        </w:pict>
      </w:r>
    </w:p>
    <w:p w:rsidR="00D0300B" w:rsidRDefault="00D0300B" w:rsidP="00ED5978">
      <w:pPr>
        <w:ind w:left="567"/>
      </w:pPr>
    </w:p>
    <w:p w:rsidR="00ED5978" w:rsidRPr="00ED5978" w:rsidRDefault="00ED5978" w:rsidP="00ED5978">
      <w:pPr>
        <w:ind w:left="567"/>
      </w:pPr>
    </w:p>
    <w:p w:rsidR="00556262" w:rsidRDefault="00556262" w:rsidP="003E4CFE"/>
    <w:p w:rsidR="00556262" w:rsidRPr="00556262" w:rsidRDefault="00556262" w:rsidP="00556262"/>
    <w:p w:rsidR="00556262" w:rsidRPr="00556262" w:rsidRDefault="00556262" w:rsidP="00556262"/>
    <w:p w:rsidR="00556262" w:rsidRPr="00556262" w:rsidRDefault="00556262" w:rsidP="00556262"/>
    <w:p w:rsidR="00556262" w:rsidRDefault="00556262" w:rsidP="00556262"/>
    <w:p w:rsidR="00ED5978" w:rsidRPr="00556262" w:rsidRDefault="00556262" w:rsidP="00613838">
      <w:pPr>
        <w:ind w:firstLine="360"/>
        <w:jc w:val="center"/>
      </w:pPr>
      <w:r w:rsidRPr="00793520">
        <w:rPr>
          <w:rStyle w:val="IntenseEmphasis"/>
          <w:color w:val="auto"/>
        </w:rPr>
        <w:t>(o</w:t>
      </w:r>
      <w:r>
        <w:rPr>
          <w:rStyle w:val="IntenseEmphasis"/>
          <w:color w:val="auto"/>
        </w:rPr>
        <w:t>brázek č. 5</w:t>
      </w:r>
      <w:r w:rsidRPr="00793520">
        <w:rPr>
          <w:rStyle w:val="IntenseEmphasis"/>
          <w:color w:val="auto"/>
        </w:rPr>
        <w:t>,</w:t>
      </w:r>
      <w:r>
        <w:rPr>
          <w:rStyle w:val="IntenseEmphasis"/>
          <w:color w:val="auto"/>
        </w:rPr>
        <w:t xml:space="preserve"> schéma </w:t>
      </w:r>
      <w:r w:rsidR="00613838">
        <w:rPr>
          <w:rStyle w:val="IntenseEmphasis"/>
          <w:color w:val="auto"/>
        </w:rPr>
        <w:t>zapojení součástek</w:t>
      </w:r>
      <w:r w:rsidRPr="00793520">
        <w:rPr>
          <w:rStyle w:val="IntenseEmphasis"/>
          <w:color w:val="auto"/>
        </w:rPr>
        <w:t>)</w:t>
      </w:r>
    </w:p>
    <w:p w:rsidR="00D04AE6" w:rsidRDefault="00D04AE6" w:rsidP="000F5ED1">
      <w:pPr>
        <w:pStyle w:val="Heading1"/>
      </w:pPr>
      <w:bookmarkStart w:id="50" w:name="_Toc370246088"/>
      <w:bookmarkStart w:id="51" w:name="_Toc27635965"/>
      <w:bookmarkStart w:id="52" w:name="_Toc27675423"/>
      <w:r w:rsidRPr="00802D4F">
        <w:lastRenderedPageBreak/>
        <w:t>Způsoby řešení a použité postupy</w:t>
      </w:r>
      <w:bookmarkEnd w:id="50"/>
      <w:bookmarkEnd w:id="51"/>
      <w:bookmarkEnd w:id="52"/>
    </w:p>
    <w:p w:rsidR="003A2564" w:rsidRDefault="003A2564" w:rsidP="0059496E">
      <w:pPr>
        <w:pStyle w:val="Heading2"/>
      </w:pPr>
      <w:r>
        <w:t>Popis fungování zařízení</w:t>
      </w:r>
    </w:p>
    <w:p w:rsidR="003A2564" w:rsidRDefault="003A2564" w:rsidP="003A2564">
      <w:r>
        <w:t xml:space="preserve">Po zapnutí ESP 8266 se </w:t>
      </w:r>
      <w:r w:rsidR="00015542">
        <w:t xml:space="preserve">automaticky </w:t>
      </w:r>
      <w:r>
        <w:t xml:space="preserve">spustí funkce </w:t>
      </w:r>
      <w:r w:rsidR="00015542">
        <w:t>setup() a pomocí knihovny</w:t>
      </w:r>
      <w:r w:rsidR="00556262">
        <w:t xml:space="preserve">  </w:t>
      </w:r>
      <w:r w:rsidR="00556262">
        <w:tab/>
        <w:t xml:space="preserve">               </w:t>
      </w:r>
      <w:r w:rsidR="00015542">
        <w:t>WiFiManager nám umožní vybrat si WiFi síť na kterou se budeme chtít, aby bylo zařízení připojeno</w:t>
      </w:r>
      <w:r>
        <w:t xml:space="preserve">. </w:t>
      </w:r>
      <w:r w:rsidR="00015542">
        <w:t xml:space="preserve">Poté se spustí NTP </w:t>
      </w:r>
      <w:r w:rsidR="00BD0DE6">
        <w:t>server, který bude získávat datum a čas</w:t>
      </w:r>
      <w:r w:rsidR="00426B74">
        <w:t xml:space="preserve"> ze sítě. </w:t>
      </w:r>
    </w:p>
    <w:p w:rsidR="00613838" w:rsidRDefault="00A809DB" w:rsidP="00A809DB">
      <w:r>
        <w:t>Ve funkci loop() je uložený cyklus for(), který několikrát za vteřinu kontroluje čas a až bude čas, který si nastavíme shodný s aktuálním, tak se zavolá funkce otoceni(), která  spustí krokový motor.</w:t>
      </w:r>
      <w:r w:rsidR="00613838">
        <w:t xml:space="preserve"> </w:t>
      </w:r>
    </w:p>
    <w:p w:rsidR="00A809DB" w:rsidRDefault="00613838" w:rsidP="00A809DB">
      <w:r>
        <w:t xml:space="preserve">Můžeme si nastavit hodiny, kdy chceme aby se zařízení spouštělo a také si můžeme </w:t>
      </w:r>
      <w:r w:rsidR="00946300">
        <w:t>nastavit čas jak dlouho se bude krokový motor točit.</w:t>
      </w:r>
    </w:p>
    <w:p w:rsidR="00946300" w:rsidRDefault="00946300" w:rsidP="00A809DB">
      <w:r>
        <w:t>Příklad:</w:t>
      </w:r>
    </w:p>
    <w:p w:rsidR="00946300" w:rsidRDefault="00946300" w:rsidP="00A809DB">
      <w:r>
        <w:t>Vypočítal jsem si že zhruba jedna hrst granulí se rovná 30-ti vteřinám chodu motoru. Takže pokud chceme aby náš pes dostal 4 krát denně jednu hrst, tak si nastavíme 4 hodiny ve které chceme aby proběhlo krmení a také si nastavení dobu otáčení na 30 vteřin.</w:t>
      </w:r>
    </w:p>
    <w:p w:rsidR="00A809DB" w:rsidRPr="003A2564" w:rsidRDefault="00A809DB" w:rsidP="003A2564"/>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C586C0"/>
          <w:sz w:val="21"/>
          <w:szCs w:val="21"/>
        </w:rPr>
        <w:t>for</w:t>
      </w:r>
      <w:r w:rsidRPr="00320AAB">
        <w:rPr>
          <w:rFonts w:ascii="Consolas" w:hAnsi="Consolas"/>
          <w:color w:val="D4D4D4"/>
          <w:sz w:val="21"/>
          <w:szCs w:val="21"/>
        </w:rPr>
        <w:t>(</w:t>
      </w:r>
      <w:r w:rsidRPr="00320AAB">
        <w:rPr>
          <w:rFonts w:ascii="Consolas" w:hAnsi="Consolas"/>
          <w:color w:val="569CD6"/>
          <w:sz w:val="21"/>
          <w:szCs w:val="21"/>
        </w:rPr>
        <w:t>int</w:t>
      </w:r>
      <w:r w:rsidRPr="00320AAB">
        <w:rPr>
          <w:rFonts w:ascii="Consolas" w:hAnsi="Consolas"/>
          <w:color w:val="D4D4D4"/>
          <w:sz w:val="21"/>
          <w:szCs w:val="21"/>
        </w:rPr>
        <w:t> i=</w:t>
      </w:r>
      <w:r w:rsidRPr="00320AAB">
        <w:rPr>
          <w:rFonts w:ascii="Consolas" w:hAnsi="Consolas"/>
          <w:color w:val="B5CEA8"/>
          <w:sz w:val="21"/>
          <w:szCs w:val="21"/>
        </w:rPr>
        <w:t>0</w:t>
      </w:r>
      <w:r w:rsidRPr="00320AAB">
        <w:rPr>
          <w:rFonts w:ascii="Consolas" w:hAnsi="Consolas"/>
          <w:color w:val="D4D4D4"/>
          <w:sz w:val="21"/>
          <w:szCs w:val="21"/>
        </w:rPr>
        <w:t>;i&lt;</w:t>
      </w:r>
      <w:r w:rsidRPr="00320AAB">
        <w:rPr>
          <w:rFonts w:ascii="Consolas" w:hAnsi="Consolas"/>
          <w:color w:val="B5CEA8"/>
          <w:sz w:val="21"/>
          <w:szCs w:val="21"/>
        </w:rPr>
        <w:t>3</w:t>
      </w:r>
      <w:r w:rsidRPr="00320AAB">
        <w:rPr>
          <w:rFonts w:ascii="Consolas" w:hAnsi="Consolas"/>
          <w:color w:val="D4D4D4"/>
          <w:sz w:val="21"/>
          <w:szCs w:val="21"/>
        </w:rPr>
        <w:t>;i++){</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w:t>
      </w:r>
      <w:r w:rsidRPr="00320AAB">
        <w:rPr>
          <w:rFonts w:ascii="Consolas" w:hAnsi="Consolas"/>
          <w:color w:val="C586C0"/>
          <w:sz w:val="21"/>
          <w:szCs w:val="21"/>
        </w:rPr>
        <w:t>if</w:t>
      </w:r>
      <w:r w:rsidRPr="00320AAB">
        <w:rPr>
          <w:rFonts w:ascii="Consolas" w:hAnsi="Consolas"/>
          <w:color w:val="D4D4D4"/>
          <w:sz w:val="21"/>
          <w:szCs w:val="21"/>
        </w:rPr>
        <w:t>((</w:t>
      </w:r>
      <w:r w:rsidRPr="00320AAB">
        <w:rPr>
          <w:rFonts w:ascii="Consolas" w:hAnsi="Consolas"/>
          <w:color w:val="9CDCFE"/>
          <w:sz w:val="21"/>
          <w:szCs w:val="21"/>
        </w:rPr>
        <w:t>timeClient</w:t>
      </w:r>
      <w:r w:rsidRPr="00320AAB">
        <w:rPr>
          <w:rFonts w:ascii="Consolas" w:hAnsi="Consolas"/>
          <w:color w:val="D4D4D4"/>
          <w:sz w:val="21"/>
          <w:szCs w:val="21"/>
        </w:rPr>
        <w:t>.</w:t>
      </w:r>
      <w:r w:rsidRPr="00320AAB">
        <w:rPr>
          <w:rFonts w:ascii="Consolas" w:hAnsi="Consolas"/>
          <w:color w:val="DCDCAA"/>
          <w:sz w:val="21"/>
          <w:szCs w:val="21"/>
        </w:rPr>
        <w:t>getHours</w:t>
      </w:r>
      <w:r w:rsidRPr="00320AAB">
        <w:rPr>
          <w:rFonts w:ascii="Consolas" w:hAnsi="Consolas"/>
          <w:color w:val="D4D4D4"/>
          <w:sz w:val="21"/>
          <w:szCs w:val="21"/>
        </w:rPr>
        <w:t>()==</w:t>
      </w:r>
      <w:r w:rsidRPr="00320AAB">
        <w:rPr>
          <w:rFonts w:ascii="Consolas" w:hAnsi="Consolas"/>
          <w:color w:val="9CDCFE"/>
          <w:sz w:val="21"/>
          <w:szCs w:val="21"/>
        </w:rPr>
        <w:t>hodiny</w:t>
      </w:r>
      <w:r w:rsidRPr="00320AAB">
        <w:rPr>
          <w:rFonts w:ascii="Consolas" w:hAnsi="Consolas"/>
          <w:color w:val="D4D4D4"/>
          <w:sz w:val="21"/>
          <w:szCs w:val="21"/>
        </w:rPr>
        <w:t>[i] &amp;&amp; </w:t>
      </w:r>
      <w:r w:rsidRPr="00320AAB">
        <w:rPr>
          <w:rFonts w:ascii="Consolas" w:hAnsi="Consolas"/>
          <w:color w:val="9CDCFE"/>
          <w:sz w:val="21"/>
          <w:szCs w:val="21"/>
        </w:rPr>
        <w:t>timeClient</w:t>
      </w:r>
      <w:r w:rsidRPr="00320AAB">
        <w:rPr>
          <w:rFonts w:ascii="Consolas" w:hAnsi="Consolas"/>
          <w:color w:val="D4D4D4"/>
          <w:sz w:val="21"/>
          <w:szCs w:val="21"/>
        </w:rPr>
        <w:t>.</w:t>
      </w:r>
      <w:r w:rsidRPr="00320AAB">
        <w:rPr>
          <w:rFonts w:ascii="Consolas" w:hAnsi="Consolas"/>
          <w:color w:val="DCDCAA"/>
          <w:sz w:val="21"/>
          <w:szCs w:val="21"/>
        </w:rPr>
        <w:t>getMinutes</w:t>
      </w:r>
      <w:r w:rsidRPr="00320AAB">
        <w:rPr>
          <w:rFonts w:ascii="Consolas" w:hAnsi="Consolas"/>
          <w:color w:val="D4D4D4"/>
          <w:sz w:val="21"/>
          <w:szCs w:val="21"/>
        </w:rPr>
        <w:t>() == </w:t>
      </w:r>
      <w:r w:rsidRPr="00320AAB">
        <w:rPr>
          <w:rFonts w:ascii="Consolas" w:hAnsi="Consolas"/>
          <w:color w:val="B5CEA8"/>
          <w:sz w:val="21"/>
          <w:szCs w:val="21"/>
        </w:rPr>
        <w:t>01</w:t>
      </w:r>
      <w:r w:rsidRPr="00320AAB">
        <w:rPr>
          <w:rFonts w:ascii="Consolas" w:hAnsi="Consolas"/>
          <w:color w:val="D4D4D4"/>
          <w:sz w:val="21"/>
          <w:szCs w:val="21"/>
        </w:rPr>
        <w:t> &amp;&amp; </w:t>
      </w:r>
      <w:r w:rsidRPr="00320AAB">
        <w:rPr>
          <w:rFonts w:ascii="Consolas" w:hAnsi="Consolas"/>
          <w:color w:val="9CDCFE"/>
          <w:sz w:val="21"/>
          <w:szCs w:val="21"/>
        </w:rPr>
        <w:t>timeClient</w:t>
      </w:r>
      <w:r w:rsidRPr="00320AAB">
        <w:rPr>
          <w:rFonts w:ascii="Consolas" w:hAnsi="Consolas"/>
          <w:color w:val="D4D4D4"/>
          <w:sz w:val="21"/>
          <w:szCs w:val="21"/>
        </w:rPr>
        <w:t>.</w:t>
      </w:r>
      <w:r w:rsidRPr="00320AAB">
        <w:rPr>
          <w:rFonts w:ascii="Consolas" w:hAnsi="Consolas"/>
          <w:color w:val="DCDCAA"/>
          <w:sz w:val="21"/>
          <w:szCs w:val="21"/>
        </w:rPr>
        <w:t>getSeconds</w:t>
      </w:r>
      <w:r w:rsidRPr="00320AAB">
        <w:rPr>
          <w:rFonts w:ascii="Consolas" w:hAnsi="Consolas"/>
          <w:color w:val="D4D4D4"/>
          <w:sz w:val="21"/>
          <w:szCs w:val="21"/>
        </w:rPr>
        <w:t>() &lt;= </w:t>
      </w:r>
      <w:r>
        <w:rPr>
          <w:rFonts w:ascii="Consolas" w:hAnsi="Consolas"/>
          <w:color w:val="B5CEA8"/>
          <w:sz w:val="21"/>
          <w:szCs w:val="21"/>
        </w:rPr>
        <w:t>30</w:t>
      </w:r>
      <w:r w:rsidRPr="00320AAB">
        <w:rPr>
          <w:rFonts w:ascii="Consolas" w:hAnsi="Consolas"/>
          <w:color w:val="D4D4D4"/>
          <w:sz w:val="21"/>
          <w:szCs w:val="21"/>
        </w:rPr>
        <w:t>) != probiha){</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w:t>
      </w:r>
      <w:r w:rsidRPr="00320AAB">
        <w:rPr>
          <w:rFonts w:ascii="Consolas" w:hAnsi="Consolas"/>
          <w:color w:val="9CDCFE"/>
          <w:sz w:val="21"/>
          <w:szCs w:val="21"/>
        </w:rPr>
        <w:t>Serial</w:t>
      </w:r>
      <w:r w:rsidRPr="00320AAB">
        <w:rPr>
          <w:rFonts w:ascii="Consolas" w:hAnsi="Consolas"/>
          <w:color w:val="D4D4D4"/>
          <w:sz w:val="21"/>
          <w:szCs w:val="21"/>
        </w:rPr>
        <w:t>.</w:t>
      </w:r>
      <w:r w:rsidRPr="00320AAB">
        <w:rPr>
          <w:rFonts w:ascii="Consolas" w:hAnsi="Consolas"/>
          <w:color w:val="DCDCAA"/>
          <w:sz w:val="21"/>
          <w:szCs w:val="21"/>
        </w:rPr>
        <w:t>print</w:t>
      </w:r>
      <w:r w:rsidRPr="00320AAB">
        <w:rPr>
          <w:rFonts w:ascii="Consolas" w:hAnsi="Consolas"/>
          <w:color w:val="D4D4D4"/>
          <w:sz w:val="21"/>
          <w:szCs w:val="21"/>
        </w:rPr>
        <w:t>(</w:t>
      </w:r>
      <w:r w:rsidRPr="00320AAB">
        <w:rPr>
          <w:rFonts w:ascii="Consolas" w:hAnsi="Consolas"/>
          <w:color w:val="CE9178"/>
          <w:sz w:val="21"/>
          <w:szCs w:val="21"/>
        </w:rPr>
        <w:t>"Pokus"</w:t>
      </w:r>
      <w:r w:rsidRPr="00320AAB">
        <w:rPr>
          <w:rFonts w:ascii="Consolas" w:hAnsi="Consolas"/>
          <w:color w:val="D4D4D4"/>
          <w:sz w:val="21"/>
          <w:szCs w:val="21"/>
        </w:rPr>
        <w:t>);</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w:t>
      </w:r>
      <w:r w:rsidRPr="00320AAB">
        <w:rPr>
          <w:rFonts w:ascii="Consolas" w:hAnsi="Consolas"/>
          <w:color w:val="DCDCAA"/>
          <w:sz w:val="21"/>
          <w:szCs w:val="21"/>
        </w:rPr>
        <w:t>otoceni</w:t>
      </w:r>
      <w:r w:rsidRPr="00320AAB">
        <w:rPr>
          <w:rFonts w:ascii="Consolas" w:hAnsi="Consolas"/>
          <w:color w:val="D4D4D4"/>
          <w:sz w:val="21"/>
          <w:szCs w:val="21"/>
        </w:rPr>
        <w:t>();</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w:t>
      </w:r>
    </w:p>
    <w:p w:rsidR="00320AAB" w:rsidRPr="00946300" w:rsidRDefault="00320AAB" w:rsidP="00320AAB">
      <w:pPr>
        <w:jc w:val="center"/>
      </w:pPr>
      <w:r>
        <w:rPr>
          <w:rStyle w:val="IntenseEmphasis"/>
          <w:color w:val="auto"/>
        </w:rPr>
        <w:t>(obrázek č. 6, cyklus for, který kontroluje čas a poté spustí funkci otoceni</w:t>
      </w:r>
      <w:r w:rsidRPr="00A809DB">
        <w:rPr>
          <w:rStyle w:val="IntenseEmphasis"/>
          <w:color w:val="auto"/>
        </w:rPr>
        <w:t>)</w:t>
      </w:r>
    </w:p>
    <w:p w:rsidR="00F96C99" w:rsidRDefault="00F96C99" w:rsidP="001F423D">
      <w:pPr>
        <w:rPr>
          <w:b/>
          <w:sz w:val="28"/>
          <w:szCs w:val="28"/>
        </w:rPr>
      </w:pPr>
    </w:p>
    <w:p w:rsidR="00A809DB" w:rsidRDefault="00A809DB" w:rsidP="001F423D"/>
    <w:p w:rsidR="00A809DB" w:rsidRDefault="00A809DB" w:rsidP="001F423D"/>
    <w:p w:rsidR="00946300" w:rsidRDefault="00946300" w:rsidP="00946300">
      <w:pPr>
        <w:jc w:val="center"/>
        <w:rPr>
          <w:rStyle w:val="IntenseEmphasis"/>
          <w:color w:val="auto"/>
        </w:rPr>
      </w:pPr>
    </w:p>
    <w:p w:rsidR="00946300" w:rsidRDefault="00946300" w:rsidP="00946300">
      <w:pPr>
        <w:jc w:val="center"/>
        <w:rPr>
          <w:rStyle w:val="IntenseEmphasis"/>
          <w:color w:val="auto"/>
        </w:rPr>
      </w:pPr>
    </w:p>
    <w:p w:rsidR="00946300" w:rsidRDefault="00946300" w:rsidP="00946300">
      <w:pPr>
        <w:jc w:val="center"/>
        <w:rPr>
          <w:rStyle w:val="IntenseEmphasis"/>
          <w:color w:val="auto"/>
        </w:rPr>
      </w:pPr>
    </w:p>
    <w:p w:rsidR="00CB7C92" w:rsidRDefault="00CB7C92" w:rsidP="00946300">
      <w:pPr>
        <w:jc w:val="center"/>
        <w:rPr>
          <w:rStyle w:val="IntenseEmphasis"/>
          <w:color w:val="auto"/>
        </w:rPr>
      </w:pP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569CD6"/>
          <w:sz w:val="21"/>
          <w:szCs w:val="21"/>
        </w:rPr>
        <w:t>void</w:t>
      </w:r>
      <w:r w:rsidRPr="00320AAB">
        <w:rPr>
          <w:rFonts w:ascii="Consolas" w:hAnsi="Consolas"/>
          <w:color w:val="D4D4D4"/>
          <w:sz w:val="21"/>
          <w:szCs w:val="21"/>
        </w:rPr>
        <w:t> </w:t>
      </w:r>
      <w:r w:rsidRPr="00320AAB">
        <w:rPr>
          <w:rFonts w:ascii="Consolas" w:hAnsi="Consolas"/>
          <w:color w:val="DCDCAA"/>
          <w:sz w:val="21"/>
          <w:szCs w:val="21"/>
        </w:rPr>
        <w:t>otoceni</w:t>
      </w:r>
      <w:r w:rsidRPr="00320AAB">
        <w:rPr>
          <w:rFonts w:ascii="Consolas" w:hAnsi="Consolas"/>
          <w:color w:val="D4D4D4"/>
          <w:sz w:val="21"/>
          <w:szCs w:val="21"/>
        </w:rPr>
        <w:t>(){</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probiha=</w:t>
      </w:r>
      <w:r w:rsidRPr="00320AAB">
        <w:rPr>
          <w:rFonts w:ascii="Consolas" w:hAnsi="Consolas"/>
          <w:color w:val="569CD6"/>
          <w:sz w:val="21"/>
          <w:szCs w:val="21"/>
        </w:rPr>
        <w:t>true</w:t>
      </w:r>
      <w:r w:rsidRPr="00320AAB">
        <w:rPr>
          <w:rFonts w:ascii="Consolas" w:hAnsi="Consolas"/>
          <w:color w:val="D4D4D4"/>
          <w:sz w:val="21"/>
          <w:szCs w:val="21"/>
        </w:rPr>
        <w:t>;</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w:t>
      </w:r>
      <w:r w:rsidRPr="00320AAB">
        <w:rPr>
          <w:rFonts w:ascii="Consolas" w:hAnsi="Consolas"/>
          <w:color w:val="9CDCFE"/>
          <w:sz w:val="21"/>
          <w:szCs w:val="21"/>
        </w:rPr>
        <w:t>Serial</w:t>
      </w:r>
      <w:r w:rsidRPr="00320AAB">
        <w:rPr>
          <w:rFonts w:ascii="Consolas" w:hAnsi="Consolas"/>
          <w:color w:val="D4D4D4"/>
          <w:sz w:val="21"/>
          <w:szCs w:val="21"/>
        </w:rPr>
        <w:t>.</w:t>
      </w:r>
      <w:r w:rsidRPr="00320AAB">
        <w:rPr>
          <w:rFonts w:ascii="Consolas" w:hAnsi="Consolas"/>
          <w:color w:val="DCDCAA"/>
          <w:sz w:val="21"/>
          <w:szCs w:val="21"/>
        </w:rPr>
        <w:t>print</w:t>
      </w:r>
      <w:r w:rsidRPr="00320AAB">
        <w:rPr>
          <w:rFonts w:ascii="Consolas" w:hAnsi="Consolas"/>
          <w:color w:val="D4D4D4"/>
          <w:sz w:val="21"/>
          <w:szCs w:val="21"/>
        </w:rPr>
        <w:t>(</w:t>
      </w:r>
      <w:r>
        <w:rPr>
          <w:rFonts w:ascii="Consolas" w:hAnsi="Consolas"/>
          <w:color w:val="CE9178"/>
          <w:sz w:val="21"/>
          <w:szCs w:val="21"/>
        </w:rPr>
        <w:t>"start</w:t>
      </w:r>
      <w:r w:rsidRPr="00320AAB">
        <w:rPr>
          <w:rFonts w:ascii="Consolas" w:hAnsi="Consolas"/>
          <w:color w:val="CE9178"/>
          <w:sz w:val="21"/>
          <w:szCs w:val="21"/>
        </w:rPr>
        <w:t>"</w:t>
      </w:r>
      <w:r w:rsidRPr="00320AAB">
        <w:rPr>
          <w:rFonts w:ascii="Consolas" w:hAnsi="Consolas"/>
          <w:color w:val="D4D4D4"/>
          <w:sz w:val="21"/>
          <w:szCs w:val="21"/>
        </w:rPr>
        <w:t>);</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w:t>
      </w:r>
      <w:r w:rsidRPr="00320AAB">
        <w:rPr>
          <w:rFonts w:ascii="Consolas" w:hAnsi="Consolas"/>
          <w:color w:val="9CDCFE"/>
          <w:sz w:val="21"/>
          <w:szCs w:val="21"/>
        </w:rPr>
        <w:t>Serial</w:t>
      </w:r>
      <w:r w:rsidRPr="00320AAB">
        <w:rPr>
          <w:rFonts w:ascii="Consolas" w:hAnsi="Consolas"/>
          <w:color w:val="D4D4D4"/>
          <w:sz w:val="21"/>
          <w:szCs w:val="21"/>
        </w:rPr>
        <w:t>.</w:t>
      </w:r>
      <w:r w:rsidRPr="00320AAB">
        <w:rPr>
          <w:rFonts w:ascii="Consolas" w:hAnsi="Consolas"/>
          <w:color w:val="DCDCAA"/>
          <w:sz w:val="21"/>
          <w:szCs w:val="21"/>
        </w:rPr>
        <w:t>println</w:t>
      </w:r>
      <w:r w:rsidRPr="00320AAB">
        <w:rPr>
          <w:rFonts w:ascii="Consolas" w:hAnsi="Consolas"/>
          <w:color w:val="D4D4D4"/>
          <w:sz w:val="21"/>
          <w:szCs w:val="21"/>
        </w:rPr>
        <w:t>(</w:t>
      </w:r>
      <w:r w:rsidRPr="00320AAB">
        <w:rPr>
          <w:rFonts w:ascii="Consolas" w:hAnsi="Consolas"/>
          <w:color w:val="CE9178"/>
          <w:sz w:val="21"/>
          <w:szCs w:val="21"/>
        </w:rPr>
        <w:t>"clockwise"</w:t>
      </w:r>
      <w:r w:rsidRPr="00320AAB">
        <w:rPr>
          <w:rFonts w:ascii="Consolas" w:hAnsi="Consolas"/>
          <w:color w:val="D4D4D4"/>
          <w:sz w:val="21"/>
          <w:szCs w:val="21"/>
        </w:rPr>
        <w:t>);</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w:t>
      </w:r>
      <w:r w:rsidRPr="00320AAB">
        <w:rPr>
          <w:rFonts w:ascii="Consolas" w:hAnsi="Consolas"/>
          <w:color w:val="9CDCFE"/>
          <w:sz w:val="21"/>
          <w:szCs w:val="21"/>
        </w:rPr>
        <w:t>myStepper</w:t>
      </w:r>
      <w:r w:rsidRPr="00320AAB">
        <w:rPr>
          <w:rFonts w:ascii="Consolas" w:hAnsi="Consolas"/>
          <w:color w:val="D4D4D4"/>
          <w:sz w:val="21"/>
          <w:szCs w:val="21"/>
        </w:rPr>
        <w:t>.</w:t>
      </w:r>
      <w:r w:rsidRPr="00320AAB">
        <w:rPr>
          <w:rFonts w:ascii="Consolas" w:hAnsi="Consolas"/>
          <w:color w:val="DCDCAA"/>
          <w:sz w:val="21"/>
          <w:szCs w:val="21"/>
        </w:rPr>
        <w:t>step</w:t>
      </w:r>
      <w:r w:rsidRPr="00320AAB">
        <w:rPr>
          <w:rFonts w:ascii="Consolas" w:hAnsi="Consolas"/>
          <w:color w:val="D4D4D4"/>
          <w:sz w:val="21"/>
          <w:szCs w:val="21"/>
        </w:rPr>
        <w:t>(stepsPerRevolution);</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 probiha=</w:t>
      </w:r>
      <w:r w:rsidRPr="00320AAB">
        <w:rPr>
          <w:rFonts w:ascii="Consolas" w:hAnsi="Consolas"/>
          <w:color w:val="569CD6"/>
          <w:sz w:val="21"/>
          <w:szCs w:val="21"/>
        </w:rPr>
        <w:t>false</w:t>
      </w:r>
      <w:r w:rsidRPr="00320AAB">
        <w:rPr>
          <w:rFonts w:ascii="Consolas" w:hAnsi="Consolas"/>
          <w:color w:val="D4D4D4"/>
          <w:sz w:val="21"/>
          <w:szCs w:val="21"/>
        </w:rPr>
        <w:t>;</w:t>
      </w:r>
    </w:p>
    <w:p w:rsidR="00320AAB" w:rsidRPr="00320AAB" w:rsidRDefault="00320AAB" w:rsidP="00320AAB">
      <w:pPr>
        <w:shd w:val="clear" w:color="auto" w:fill="1E1E1E"/>
        <w:spacing w:after="0" w:line="285" w:lineRule="atLeast"/>
        <w:jc w:val="left"/>
        <w:rPr>
          <w:rFonts w:ascii="Consolas" w:hAnsi="Consolas"/>
          <w:color w:val="D4D4D4"/>
          <w:sz w:val="21"/>
          <w:szCs w:val="21"/>
        </w:rPr>
      </w:pPr>
      <w:r w:rsidRPr="00320AAB">
        <w:rPr>
          <w:rFonts w:ascii="Consolas" w:hAnsi="Consolas"/>
          <w:color w:val="D4D4D4"/>
          <w:sz w:val="21"/>
          <w:szCs w:val="21"/>
        </w:rPr>
        <w:t>}</w:t>
      </w:r>
    </w:p>
    <w:p w:rsidR="00230592" w:rsidRDefault="00320AAB" w:rsidP="00320AAB">
      <w:pPr>
        <w:jc w:val="center"/>
        <w:rPr>
          <w:rStyle w:val="IntenseEmphasis"/>
          <w:color w:val="auto"/>
        </w:rPr>
      </w:pPr>
      <w:r>
        <w:rPr>
          <w:rStyle w:val="IntenseEmphasis"/>
          <w:color w:val="auto"/>
        </w:rPr>
        <w:t>(obrázek č. 7</w:t>
      </w:r>
      <w:r w:rsidR="00613838">
        <w:rPr>
          <w:rStyle w:val="IntenseEmphasis"/>
          <w:color w:val="auto"/>
        </w:rPr>
        <w:t>, funkce otoceni</w:t>
      </w:r>
      <w:r w:rsidR="00A809DB" w:rsidRPr="00A809DB">
        <w:rPr>
          <w:rStyle w:val="IntenseEmphasis"/>
          <w:color w:val="auto"/>
        </w:rPr>
        <w:t>, kte</w:t>
      </w:r>
      <w:r w:rsidR="00A809DB">
        <w:rPr>
          <w:rStyle w:val="IntenseEmphasis"/>
          <w:color w:val="auto"/>
        </w:rPr>
        <w:t>r</w:t>
      </w:r>
      <w:r w:rsidR="00A809DB" w:rsidRPr="00A809DB">
        <w:rPr>
          <w:rStyle w:val="IntenseEmphasis"/>
          <w:color w:val="auto"/>
        </w:rPr>
        <w:t>á spuští krokový motor)</w:t>
      </w:r>
    </w:p>
    <w:p w:rsidR="00603894" w:rsidRDefault="00603894" w:rsidP="00320AAB">
      <w:pPr>
        <w:jc w:val="center"/>
        <w:rPr>
          <w:rStyle w:val="IntenseEmphasis"/>
          <w:color w:val="auto"/>
        </w:rPr>
      </w:pPr>
    </w:p>
    <w:p w:rsidR="00CB7C92" w:rsidRDefault="00CB7C92" w:rsidP="00320AAB">
      <w:pPr>
        <w:jc w:val="center"/>
        <w:rPr>
          <w:rStyle w:val="IntenseEmphasis"/>
          <w:color w:val="auto"/>
        </w:rPr>
      </w:pPr>
    </w:p>
    <w:p w:rsidR="00603894" w:rsidRPr="00603894" w:rsidRDefault="00603894" w:rsidP="00603894">
      <w:pPr>
        <w:shd w:val="clear" w:color="auto" w:fill="1E1E1E"/>
        <w:spacing w:after="0" w:line="285" w:lineRule="atLeast"/>
        <w:jc w:val="left"/>
        <w:rPr>
          <w:rFonts w:ascii="Consolas" w:hAnsi="Consolas"/>
          <w:color w:val="D4D4D4"/>
          <w:sz w:val="21"/>
          <w:szCs w:val="21"/>
        </w:rPr>
      </w:pPr>
      <w:r w:rsidRPr="00603894">
        <w:rPr>
          <w:rFonts w:ascii="Consolas" w:hAnsi="Consolas"/>
          <w:color w:val="569CD6"/>
          <w:sz w:val="21"/>
          <w:szCs w:val="21"/>
        </w:rPr>
        <w:t>char</w:t>
      </w:r>
      <w:r w:rsidRPr="00603894">
        <w:rPr>
          <w:rFonts w:ascii="Consolas" w:hAnsi="Consolas"/>
          <w:color w:val="D4D4D4"/>
          <w:sz w:val="21"/>
          <w:szCs w:val="21"/>
        </w:rPr>
        <w:t> </w:t>
      </w:r>
      <w:r w:rsidRPr="00603894">
        <w:rPr>
          <w:rFonts w:ascii="Consolas" w:hAnsi="Consolas"/>
          <w:color w:val="9CDCFE"/>
          <w:sz w:val="21"/>
          <w:szCs w:val="21"/>
        </w:rPr>
        <w:t>hodiny</w:t>
      </w:r>
      <w:r w:rsidRPr="00603894">
        <w:rPr>
          <w:rFonts w:ascii="Consolas" w:hAnsi="Consolas"/>
          <w:color w:val="D4D4D4"/>
          <w:sz w:val="21"/>
          <w:szCs w:val="21"/>
        </w:rPr>
        <w:t>[</w:t>
      </w:r>
      <w:r w:rsidRPr="00603894">
        <w:rPr>
          <w:rFonts w:ascii="Consolas" w:hAnsi="Consolas"/>
          <w:color w:val="B5CEA8"/>
          <w:sz w:val="21"/>
          <w:szCs w:val="21"/>
        </w:rPr>
        <w:t>4</w:t>
      </w:r>
      <w:r w:rsidRPr="00603894">
        <w:rPr>
          <w:rFonts w:ascii="Consolas" w:hAnsi="Consolas"/>
          <w:color w:val="D4D4D4"/>
          <w:sz w:val="21"/>
          <w:szCs w:val="21"/>
        </w:rPr>
        <w:t>]={</w:t>
      </w:r>
    </w:p>
    <w:p w:rsidR="00603894" w:rsidRPr="00603894" w:rsidRDefault="00603894" w:rsidP="00603894">
      <w:pPr>
        <w:shd w:val="clear" w:color="auto" w:fill="1E1E1E"/>
        <w:spacing w:after="0" w:line="285" w:lineRule="atLeast"/>
        <w:jc w:val="left"/>
        <w:rPr>
          <w:rFonts w:ascii="Consolas" w:hAnsi="Consolas"/>
          <w:color w:val="D4D4D4"/>
          <w:sz w:val="21"/>
          <w:szCs w:val="21"/>
        </w:rPr>
      </w:pPr>
      <w:r w:rsidRPr="00603894">
        <w:rPr>
          <w:rFonts w:ascii="Consolas" w:hAnsi="Consolas"/>
          <w:color w:val="D4D4D4"/>
          <w:sz w:val="21"/>
          <w:szCs w:val="21"/>
        </w:rPr>
        <w:t> </w:t>
      </w:r>
      <w:r w:rsidRPr="00603894">
        <w:rPr>
          <w:rFonts w:ascii="Consolas" w:hAnsi="Consolas"/>
          <w:color w:val="B5CEA8"/>
          <w:sz w:val="21"/>
          <w:szCs w:val="21"/>
        </w:rPr>
        <w:t>8</w:t>
      </w:r>
      <w:r w:rsidRPr="00603894">
        <w:rPr>
          <w:rFonts w:ascii="Consolas" w:hAnsi="Consolas"/>
          <w:color w:val="D4D4D4"/>
          <w:sz w:val="21"/>
          <w:szCs w:val="21"/>
        </w:rPr>
        <w:t>, </w:t>
      </w:r>
      <w:r w:rsidRPr="00603894">
        <w:rPr>
          <w:rFonts w:ascii="Consolas" w:hAnsi="Consolas"/>
          <w:color w:val="B5CEA8"/>
          <w:sz w:val="21"/>
          <w:szCs w:val="21"/>
        </w:rPr>
        <w:t>12</w:t>
      </w:r>
      <w:r w:rsidRPr="00603894">
        <w:rPr>
          <w:rFonts w:ascii="Consolas" w:hAnsi="Consolas"/>
          <w:color w:val="D4D4D4"/>
          <w:sz w:val="21"/>
          <w:szCs w:val="21"/>
        </w:rPr>
        <w:t>, </w:t>
      </w:r>
      <w:r w:rsidRPr="00603894">
        <w:rPr>
          <w:rFonts w:ascii="Consolas" w:hAnsi="Consolas"/>
          <w:color w:val="B5CEA8"/>
          <w:sz w:val="21"/>
          <w:szCs w:val="21"/>
        </w:rPr>
        <w:t>15</w:t>
      </w:r>
      <w:r w:rsidRPr="00603894">
        <w:rPr>
          <w:rFonts w:ascii="Consolas" w:hAnsi="Consolas"/>
          <w:color w:val="D4D4D4"/>
          <w:sz w:val="21"/>
          <w:szCs w:val="21"/>
        </w:rPr>
        <w:t>, </w:t>
      </w:r>
      <w:r w:rsidRPr="00603894">
        <w:rPr>
          <w:rFonts w:ascii="Consolas" w:hAnsi="Consolas"/>
          <w:color w:val="B5CEA8"/>
          <w:sz w:val="21"/>
          <w:szCs w:val="21"/>
        </w:rPr>
        <w:t>18</w:t>
      </w:r>
      <w:r w:rsidRPr="00603894">
        <w:rPr>
          <w:rFonts w:ascii="Consolas" w:hAnsi="Consolas"/>
          <w:color w:val="D4D4D4"/>
          <w:sz w:val="21"/>
          <w:szCs w:val="21"/>
        </w:rPr>
        <w:t> </w:t>
      </w:r>
    </w:p>
    <w:p w:rsidR="00603894" w:rsidRPr="00603894" w:rsidRDefault="00603894" w:rsidP="00603894">
      <w:pPr>
        <w:shd w:val="clear" w:color="auto" w:fill="1E1E1E"/>
        <w:spacing w:after="0" w:line="285" w:lineRule="atLeast"/>
        <w:jc w:val="left"/>
        <w:rPr>
          <w:rFonts w:ascii="Consolas" w:hAnsi="Consolas"/>
          <w:color w:val="D4D4D4"/>
          <w:sz w:val="21"/>
          <w:szCs w:val="21"/>
        </w:rPr>
      </w:pPr>
      <w:r w:rsidRPr="00603894">
        <w:rPr>
          <w:rFonts w:ascii="Consolas" w:hAnsi="Consolas"/>
          <w:color w:val="D4D4D4"/>
          <w:sz w:val="21"/>
          <w:szCs w:val="21"/>
        </w:rPr>
        <w:t>  };</w:t>
      </w:r>
    </w:p>
    <w:p w:rsidR="00603894" w:rsidRDefault="00603894" w:rsidP="00603894">
      <w:pPr>
        <w:jc w:val="center"/>
        <w:rPr>
          <w:rStyle w:val="IntenseEmphasis"/>
          <w:color w:val="auto"/>
        </w:rPr>
      </w:pPr>
      <w:r>
        <w:rPr>
          <w:rStyle w:val="IntenseEmphasis"/>
          <w:color w:val="auto"/>
        </w:rPr>
        <w:t>(obrázek č. 8,pole ve kterém si nastavíme časy krmení</w:t>
      </w:r>
      <w:r w:rsidRPr="00A809DB">
        <w:rPr>
          <w:rStyle w:val="IntenseEmphasis"/>
          <w:color w:val="auto"/>
        </w:rPr>
        <w:t>)</w:t>
      </w:r>
    </w:p>
    <w:p w:rsidR="00CB7C92" w:rsidRDefault="00CB7C92" w:rsidP="00603894">
      <w:pPr>
        <w:jc w:val="center"/>
        <w:rPr>
          <w:rStyle w:val="IntenseEmphasis"/>
          <w:color w:val="auto"/>
        </w:rPr>
      </w:pPr>
    </w:p>
    <w:p w:rsidR="00CB7C92" w:rsidRDefault="009917D0" w:rsidP="00CB7C92">
      <w:pPr>
        <w:pStyle w:val="Heading2"/>
      </w:pPr>
      <w:r>
        <w:t>Hlavní p</w:t>
      </w:r>
      <w:r w:rsidR="00CB7C92">
        <w:t>oužité knihovny</w:t>
      </w:r>
      <w:r w:rsidR="004B4ECA">
        <w:t xml:space="preserve"> a postupy</w:t>
      </w:r>
    </w:p>
    <w:p w:rsidR="00CB7C92" w:rsidRDefault="00CB7C92" w:rsidP="00CB7C92">
      <w:pPr>
        <w:pStyle w:val="Heading3"/>
      </w:pPr>
      <w:r>
        <w:t>Stepper.h</w:t>
      </w:r>
    </w:p>
    <w:p w:rsidR="001D3E5D" w:rsidRDefault="00CB7C92" w:rsidP="001D3E5D">
      <w:pPr>
        <w:ind w:left="567"/>
      </w:pPr>
      <w:r>
        <w:t>Tato knihovna umožňuje ovládat jak unipolární tak i bipolární krokové motory</w:t>
      </w:r>
      <w:r w:rsidR="004A1C06">
        <w:t>.</w:t>
      </w:r>
      <w:r w:rsidR="001D3E5D">
        <w:t xml:space="preserve"> Pro ovládání krokového motoru si musíme nastavit:</w:t>
      </w:r>
    </w:p>
    <w:p w:rsidR="001D3E5D" w:rsidRDefault="001D3E5D" w:rsidP="001D3E5D">
      <w:pPr>
        <w:numPr>
          <w:ilvl w:val="0"/>
          <w:numId w:val="45"/>
        </w:numPr>
      </w:pPr>
      <w:r>
        <w:t>počet kroků na 1 otáčku</w:t>
      </w:r>
    </w:p>
    <w:p w:rsidR="00916767" w:rsidRPr="001D3E5D" w:rsidRDefault="00916767" w:rsidP="00916767">
      <w:pPr>
        <w:shd w:val="clear" w:color="auto" w:fill="1E1E1E"/>
        <w:spacing w:after="0" w:line="285" w:lineRule="atLeast"/>
        <w:ind w:left="567"/>
        <w:jc w:val="left"/>
        <w:rPr>
          <w:rFonts w:ascii="Consolas" w:hAnsi="Consolas"/>
          <w:color w:val="D4D4D4"/>
          <w:sz w:val="21"/>
          <w:szCs w:val="21"/>
        </w:rPr>
      </w:pPr>
      <w:r w:rsidRPr="001D3E5D">
        <w:rPr>
          <w:rFonts w:ascii="Consolas" w:hAnsi="Consolas"/>
          <w:color w:val="569CD6"/>
          <w:sz w:val="21"/>
          <w:szCs w:val="21"/>
        </w:rPr>
        <w:t>const</w:t>
      </w:r>
      <w:r w:rsidRPr="001D3E5D">
        <w:rPr>
          <w:rFonts w:ascii="Consolas" w:hAnsi="Consolas"/>
          <w:color w:val="D4D4D4"/>
          <w:sz w:val="21"/>
          <w:szCs w:val="21"/>
        </w:rPr>
        <w:t> </w:t>
      </w:r>
      <w:r w:rsidRPr="001D3E5D">
        <w:rPr>
          <w:rFonts w:ascii="Consolas" w:hAnsi="Consolas"/>
          <w:color w:val="569CD6"/>
          <w:sz w:val="21"/>
          <w:szCs w:val="21"/>
        </w:rPr>
        <w:t>int</w:t>
      </w:r>
      <w:r w:rsidRPr="001D3E5D">
        <w:rPr>
          <w:rFonts w:ascii="Consolas" w:hAnsi="Consolas"/>
          <w:color w:val="D4D4D4"/>
          <w:sz w:val="21"/>
          <w:szCs w:val="21"/>
        </w:rPr>
        <w:t> stepsPerRevolution = </w:t>
      </w:r>
      <w:r w:rsidRPr="001D3E5D">
        <w:rPr>
          <w:rFonts w:ascii="Consolas" w:hAnsi="Consolas"/>
          <w:color w:val="B5CEA8"/>
          <w:sz w:val="21"/>
          <w:szCs w:val="21"/>
        </w:rPr>
        <w:t>200</w:t>
      </w:r>
    </w:p>
    <w:p w:rsidR="00916767" w:rsidRDefault="00916767" w:rsidP="00916767"/>
    <w:p w:rsidR="001D3E5D" w:rsidRDefault="004B4ECA" w:rsidP="001D3E5D">
      <w:pPr>
        <w:numPr>
          <w:ilvl w:val="0"/>
          <w:numId w:val="45"/>
        </w:numPr>
      </w:pPr>
      <w:r>
        <w:t xml:space="preserve">rychlost otáčení </w:t>
      </w:r>
    </w:p>
    <w:p w:rsidR="00916767" w:rsidRPr="00916767" w:rsidRDefault="00916767" w:rsidP="00916767">
      <w:pPr>
        <w:shd w:val="clear" w:color="auto" w:fill="1E1E1E"/>
        <w:spacing w:after="0" w:line="285" w:lineRule="atLeast"/>
        <w:ind w:left="567"/>
        <w:jc w:val="left"/>
        <w:rPr>
          <w:rFonts w:ascii="Consolas" w:hAnsi="Consolas"/>
          <w:color w:val="D4D4D4"/>
          <w:sz w:val="21"/>
          <w:szCs w:val="21"/>
        </w:rPr>
      </w:pPr>
      <w:r w:rsidRPr="00916767">
        <w:rPr>
          <w:rFonts w:ascii="Consolas" w:hAnsi="Consolas"/>
          <w:color w:val="9CDCFE"/>
          <w:sz w:val="21"/>
          <w:szCs w:val="21"/>
        </w:rPr>
        <w:t>myStepper</w:t>
      </w:r>
      <w:r w:rsidRPr="00916767">
        <w:rPr>
          <w:rFonts w:ascii="Consolas" w:hAnsi="Consolas"/>
          <w:color w:val="D4D4D4"/>
          <w:sz w:val="21"/>
          <w:szCs w:val="21"/>
        </w:rPr>
        <w:t>.</w:t>
      </w:r>
      <w:r w:rsidRPr="00916767">
        <w:rPr>
          <w:rFonts w:ascii="Consolas" w:hAnsi="Consolas"/>
          <w:color w:val="DCDCAA"/>
          <w:sz w:val="21"/>
          <w:szCs w:val="21"/>
        </w:rPr>
        <w:t>setSpeed</w:t>
      </w:r>
      <w:r w:rsidRPr="00916767">
        <w:rPr>
          <w:rFonts w:ascii="Consolas" w:hAnsi="Consolas"/>
          <w:color w:val="D4D4D4"/>
          <w:sz w:val="21"/>
          <w:szCs w:val="21"/>
        </w:rPr>
        <w:t>(</w:t>
      </w:r>
      <w:r w:rsidRPr="00916767">
        <w:rPr>
          <w:rFonts w:ascii="Consolas" w:hAnsi="Consolas"/>
          <w:color w:val="B5CEA8"/>
          <w:sz w:val="21"/>
          <w:szCs w:val="21"/>
        </w:rPr>
        <w:t>60</w:t>
      </w:r>
      <w:r w:rsidRPr="00916767">
        <w:rPr>
          <w:rFonts w:ascii="Consolas" w:hAnsi="Consolas"/>
          <w:color w:val="D4D4D4"/>
          <w:sz w:val="21"/>
          <w:szCs w:val="21"/>
        </w:rPr>
        <w:t>);</w:t>
      </w:r>
    </w:p>
    <w:p w:rsidR="00916767" w:rsidRDefault="00916767" w:rsidP="00916767">
      <w:pPr>
        <w:ind w:left="927"/>
      </w:pPr>
    </w:p>
    <w:p w:rsidR="004B4ECA" w:rsidRDefault="004B4ECA" w:rsidP="001D3E5D">
      <w:pPr>
        <w:numPr>
          <w:ilvl w:val="0"/>
          <w:numId w:val="45"/>
        </w:numPr>
      </w:pPr>
      <w:r>
        <w:t>piny na které bude připojený motor</w:t>
      </w:r>
    </w:p>
    <w:p w:rsidR="00916767" w:rsidRPr="00916767" w:rsidRDefault="00916767" w:rsidP="00916767">
      <w:pPr>
        <w:shd w:val="clear" w:color="auto" w:fill="1E1E1E"/>
        <w:spacing w:after="0" w:line="285" w:lineRule="atLeast"/>
        <w:ind w:left="567"/>
        <w:jc w:val="left"/>
        <w:rPr>
          <w:rFonts w:ascii="Consolas" w:hAnsi="Consolas"/>
          <w:color w:val="D4D4D4"/>
          <w:sz w:val="21"/>
          <w:szCs w:val="21"/>
        </w:rPr>
      </w:pPr>
      <w:r w:rsidRPr="00916767">
        <w:rPr>
          <w:rFonts w:ascii="Consolas" w:hAnsi="Consolas"/>
          <w:color w:val="4EC9B0"/>
          <w:sz w:val="21"/>
          <w:szCs w:val="21"/>
        </w:rPr>
        <w:t>Stepper</w:t>
      </w:r>
      <w:r w:rsidRPr="00916767">
        <w:rPr>
          <w:rFonts w:ascii="Consolas" w:hAnsi="Consolas"/>
          <w:color w:val="D4D4D4"/>
          <w:sz w:val="21"/>
          <w:szCs w:val="21"/>
        </w:rPr>
        <w:t> </w:t>
      </w:r>
      <w:r w:rsidRPr="00916767">
        <w:rPr>
          <w:rFonts w:ascii="Consolas" w:hAnsi="Consolas"/>
          <w:color w:val="DCDCAA"/>
          <w:sz w:val="21"/>
          <w:szCs w:val="21"/>
        </w:rPr>
        <w:t>myStepper</w:t>
      </w:r>
      <w:r w:rsidRPr="00916767">
        <w:rPr>
          <w:rFonts w:ascii="Consolas" w:hAnsi="Consolas"/>
          <w:color w:val="D4D4D4"/>
          <w:sz w:val="21"/>
          <w:szCs w:val="21"/>
        </w:rPr>
        <w:t>(</w:t>
      </w:r>
      <w:r w:rsidRPr="00916767">
        <w:rPr>
          <w:rFonts w:ascii="Consolas" w:hAnsi="Consolas"/>
          <w:color w:val="4EC9B0"/>
          <w:sz w:val="21"/>
          <w:szCs w:val="21"/>
        </w:rPr>
        <w:t>stepsPerRevolution</w:t>
      </w:r>
      <w:r w:rsidRPr="00916767">
        <w:rPr>
          <w:rFonts w:ascii="Consolas" w:hAnsi="Consolas"/>
          <w:color w:val="D4D4D4"/>
          <w:sz w:val="21"/>
          <w:szCs w:val="21"/>
        </w:rPr>
        <w:t>, </w:t>
      </w:r>
      <w:r w:rsidRPr="00916767">
        <w:rPr>
          <w:rFonts w:ascii="Consolas" w:hAnsi="Consolas"/>
          <w:color w:val="B5CEA8"/>
          <w:sz w:val="21"/>
          <w:szCs w:val="21"/>
        </w:rPr>
        <w:t>5</w:t>
      </w:r>
      <w:r w:rsidRPr="00916767">
        <w:rPr>
          <w:rFonts w:ascii="Consolas" w:hAnsi="Consolas"/>
          <w:color w:val="D4D4D4"/>
          <w:sz w:val="21"/>
          <w:szCs w:val="21"/>
        </w:rPr>
        <w:t>, </w:t>
      </w:r>
      <w:r w:rsidRPr="00916767">
        <w:rPr>
          <w:rFonts w:ascii="Consolas" w:hAnsi="Consolas"/>
          <w:color w:val="B5CEA8"/>
          <w:sz w:val="21"/>
          <w:szCs w:val="21"/>
        </w:rPr>
        <w:t>4</w:t>
      </w:r>
      <w:r w:rsidRPr="00916767">
        <w:rPr>
          <w:rFonts w:ascii="Consolas" w:hAnsi="Consolas"/>
          <w:color w:val="D4D4D4"/>
          <w:sz w:val="21"/>
          <w:szCs w:val="21"/>
        </w:rPr>
        <w:t>, </w:t>
      </w:r>
      <w:r w:rsidRPr="00916767">
        <w:rPr>
          <w:rFonts w:ascii="Consolas" w:hAnsi="Consolas"/>
          <w:color w:val="B5CEA8"/>
          <w:sz w:val="21"/>
          <w:szCs w:val="21"/>
        </w:rPr>
        <w:t>2</w:t>
      </w:r>
      <w:r w:rsidRPr="00916767">
        <w:rPr>
          <w:rFonts w:ascii="Consolas" w:hAnsi="Consolas"/>
          <w:color w:val="D4D4D4"/>
          <w:sz w:val="21"/>
          <w:szCs w:val="21"/>
        </w:rPr>
        <w:t>, </w:t>
      </w:r>
      <w:r w:rsidRPr="00916767">
        <w:rPr>
          <w:rFonts w:ascii="Consolas" w:hAnsi="Consolas"/>
          <w:color w:val="B5CEA8"/>
          <w:sz w:val="21"/>
          <w:szCs w:val="21"/>
        </w:rPr>
        <w:t>14</w:t>
      </w:r>
      <w:r w:rsidRPr="00916767">
        <w:rPr>
          <w:rFonts w:ascii="Consolas" w:hAnsi="Consolas"/>
          <w:color w:val="D4D4D4"/>
          <w:sz w:val="21"/>
          <w:szCs w:val="21"/>
        </w:rPr>
        <w:t>);</w:t>
      </w:r>
    </w:p>
    <w:p w:rsidR="00916767" w:rsidRDefault="00916767" w:rsidP="009917D0"/>
    <w:p w:rsidR="00916767" w:rsidRDefault="00916767" w:rsidP="00916767">
      <w:pPr>
        <w:ind w:left="567"/>
      </w:pPr>
    </w:p>
    <w:p w:rsidR="001D3E5D" w:rsidRDefault="00916767" w:rsidP="00916767">
      <w:pPr>
        <w:pStyle w:val="Heading3"/>
      </w:pPr>
      <w:r>
        <w:lastRenderedPageBreak/>
        <w:t>WiFiManager.h</w:t>
      </w:r>
    </w:p>
    <w:p w:rsidR="000C0AB7" w:rsidRPr="000C0AB7" w:rsidRDefault="000C0AB7" w:rsidP="000C0AB7">
      <w:pPr>
        <w:ind w:left="567"/>
        <w:rPr>
          <w:shd w:val="clear" w:color="auto" w:fill="FFFFFF"/>
        </w:rPr>
      </w:pPr>
      <w:r w:rsidRPr="000C0AB7">
        <w:rPr>
          <w:shd w:val="clear" w:color="auto" w:fill="FFFFFF"/>
        </w:rPr>
        <w:t xml:space="preserve">Tato knihovna </w:t>
      </w:r>
      <w:r>
        <w:rPr>
          <w:shd w:val="clear" w:color="auto" w:fill="FFFFFF"/>
        </w:rPr>
        <w:t>dokáže</w:t>
      </w:r>
      <w:r w:rsidRPr="000C0AB7">
        <w:rPr>
          <w:shd w:val="clear" w:color="auto" w:fill="FFFFFF"/>
        </w:rPr>
        <w:t xml:space="preserve"> podle potřeby vytvářet přístupové WiFi body a </w:t>
      </w:r>
      <w:r>
        <w:rPr>
          <w:shd w:val="clear" w:color="auto" w:fill="FFFFFF"/>
        </w:rPr>
        <w:t xml:space="preserve">dokáže </w:t>
      </w:r>
      <w:r w:rsidRPr="000C0AB7">
        <w:rPr>
          <w:shd w:val="clear" w:color="auto" w:fill="FFFFFF"/>
        </w:rPr>
        <w:t>vytvořit i HTTP server a DNS server. Pomocí těchto nástrojů umí uživateli zobrazit konfigurační stránku a údaje z ní uložit do své flash paměti. Při následujícím spuštění se pokouší tyto údaje využít k opětovnému připojení.</w:t>
      </w:r>
    </w:p>
    <w:p w:rsidR="000C0AB7" w:rsidRDefault="000C0AB7" w:rsidP="000C0AB7">
      <w:pPr>
        <w:pStyle w:val="Heading3"/>
        <w:rPr>
          <w:shd w:val="clear" w:color="auto" w:fill="FFFFFF"/>
        </w:rPr>
      </w:pPr>
      <w:r>
        <w:rPr>
          <w:shd w:val="clear" w:color="auto" w:fill="FFFFFF"/>
        </w:rPr>
        <w:t>NTPServer.h</w:t>
      </w:r>
    </w:p>
    <w:p w:rsidR="000C0AB7" w:rsidRDefault="000C0AB7" w:rsidP="000C0AB7">
      <w:pPr>
        <w:ind w:left="567"/>
      </w:pPr>
      <w:r>
        <w:t>Tato knihovna slouží k získávaní data a času z různých serverů.</w:t>
      </w:r>
    </w:p>
    <w:p w:rsidR="000C0AB7" w:rsidRPr="000C0AB7" w:rsidRDefault="000C0AB7" w:rsidP="000C0AB7">
      <w:pPr>
        <w:shd w:val="clear" w:color="auto" w:fill="1E1E1E"/>
        <w:spacing w:after="0" w:line="285" w:lineRule="atLeast"/>
        <w:jc w:val="left"/>
        <w:rPr>
          <w:rFonts w:ascii="Consolas" w:hAnsi="Consolas"/>
          <w:color w:val="D4D4D4"/>
          <w:sz w:val="21"/>
          <w:szCs w:val="21"/>
        </w:rPr>
      </w:pPr>
      <w:r w:rsidRPr="000C0AB7">
        <w:rPr>
          <w:rFonts w:ascii="Consolas" w:hAnsi="Consolas"/>
          <w:color w:val="4EC9B0"/>
          <w:sz w:val="21"/>
          <w:szCs w:val="21"/>
        </w:rPr>
        <w:t>NTPClient</w:t>
      </w:r>
      <w:r w:rsidRPr="000C0AB7">
        <w:rPr>
          <w:rFonts w:ascii="Consolas" w:hAnsi="Consolas"/>
          <w:color w:val="D4D4D4"/>
          <w:sz w:val="21"/>
          <w:szCs w:val="21"/>
        </w:rPr>
        <w:t> </w:t>
      </w:r>
      <w:r w:rsidRPr="000C0AB7">
        <w:rPr>
          <w:rFonts w:ascii="Consolas" w:hAnsi="Consolas"/>
          <w:color w:val="DCDCAA"/>
          <w:sz w:val="21"/>
          <w:szCs w:val="21"/>
        </w:rPr>
        <w:t>timeClient</w:t>
      </w:r>
      <w:r w:rsidRPr="000C0AB7">
        <w:rPr>
          <w:rFonts w:ascii="Consolas" w:hAnsi="Consolas"/>
          <w:color w:val="D4D4D4"/>
          <w:sz w:val="21"/>
          <w:szCs w:val="21"/>
        </w:rPr>
        <w:t>(</w:t>
      </w:r>
      <w:r w:rsidRPr="000C0AB7">
        <w:rPr>
          <w:rFonts w:ascii="Consolas" w:hAnsi="Consolas"/>
          <w:color w:val="4EC9B0"/>
          <w:sz w:val="21"/>
          <w:szCs w:val="21"/>
        </w:rPr>
        <w:t>ntpUDP</w:t>
      </w:r>
      <w:r w:rsidRPr="000C0AB7">
        <w:rPr>
          <w:rFonts w:ascii="Consolas" w:hAnsi="Consolas"/>
          <w:color w:val="D4D4D4"/>
          <w:sz w:val="21"/>
          <w:szCs w:val="21"/>
        </w:rPr>
        <w:t>, </w:t>
      </w:r>
      <w:r>
        <w:rPr>
          <w:rFonts w:ascii="Consolas" w:hAnsi="Consolas"/>
          <w:color w:val="4EC9B0"/>
          <w:sz w:val="21"/>
          <w:szCs w:val="21"/>
        </w:rPr>
        <w:t>europe.pool.ntp.org</w:t>
      </w:r>
      <w:r w:rsidRPr="000C0AB7">
        <w:rPr>
          <w:rFonts w:ascii="Consolas" w:hAnsi="Consolas"/>
          <w:color w:val="D4D4D4"/>
          <w:sz w:val="21"/>
          <w:szCs w:val="21"/>
        </w:rPr>
        <w:t>, </w:t>
      </w:r>
      <w:r w:rsidRPr="000C0AB7">
        <w:rPr>
          <w:rFonts w:ascii="Consolas" w:hAnsi="Consolas"/>
          <w:color w:val="4EC9B0"/>
          <w:sz w:val="21"/>
          <w:szCs w:val="21"/>
        </w:rPr>
        <w:t>utcOffsetInSeconds</w:t>
      </w:r>
      <w:r w:rsidRPr="000C0AB7">
        <w:rPr>
          <w:rFonts w:ascii="Consolas" w:hAnsi="Consolas"/>
          <w:color w:val="D4D4D4"/>
          <w:sz w:val="21"/>
          <w:szCs w:val="21"/>
        </w:rPr>
        <w:t>);</w:t>
      </w:r>
    </w:p>
    <w:p w:rsidR="000C0AB7" w:rsidRPr="009917D0" w:rsidRDefault="009917D0" w:rsidP="009917D0">
      <w:pPr>
        <w:jc w:val="center"/>
        <w:rPr>
          <w:i/>
        </w:rPr>
      </w:pPr>
      <w:r>
        <w:rPr>
          <w:i/>
        </w:rPr>
        <w:t>(</w:t>
      </w:r>
      <w:r w:rsidRPr="009917D0">
        <w:rPr>
          <w:i/>
        </w:rPr>
        <w:t>n</w:t>
      </w:r>
      <w:r w:rsidR="000C0AB7" w:rsidRPr="009917D0">
        <w:rPr>
          <w:i/>
        </w:rPr>
        <w:t xml:space="preserve">astavení </w:t>
      </w:r>
      <w:r w:rsidR="006A1975">
        <w:rPr>
          <w:i/>
        </w:rPr>
        <w:t xml:space="preserve">adresy </w:t>
      </w:r>
      <w:r w:rsidR="000C0AB7" w:rsidRPr="009917D0">
        <w:rPr>
          <w:i/>
        </w:rPr>
        <w:t>serveru ze kterého má NTP Server získávat data</w:t>
      </w:r>
      <w:r>
        <w:rPr>
          <w:i/>
        </w:rPr>
        <w:t>)</w:t>
      </w:r>
    </w:p>
    <w:p w:rsidR="000C0AB7" w:rsidRPr="000C0AB7" w:rsidRDefault="000C0AB7" w:rsidP="000C0AB7">
      <w:pPr>
        <w:ind w:left="567"/>
      </w:pPr>
    </w:p>
    <w:p w:rsidR="001D3E5D" w:rsidRPr="001D3E5D" w:rsidRDefault="001D3E5D" w:rsidP="001D3E5D"/>
    <w:p w:rsidR="001D3E5D" w:rsidRDefault="001D3E5D" w:rsidP="001D3E5D"/>
    <w:p w:rsidR="001D3E5D" w:rsidRDefault="001D3E5D" w:rsidP="001D3E5D"/>
    <w:p w:rsidR="001D3E5D" w:rsidRDefault="001D3E5D" w:rsidP="001D3E5D"/>
    <w:p w:rsidR="001D3E5D" w:rsidRPr="001D3E5D" w:rsidRDefault="001D3E5D" w:rsidP="001D3E5D">
      <w:r>
        <w:tab/>
      </w:r>
    </w:p>
    <w:p w:rsidR="00D04AE6" w:rsidRDefault="00CD1B1E" w:rsidP="000F5ED1">
      <w:pPr>
        <w:pStyle w:val="Heading1"/>
      </w:pPr>
      <w:r>
        <w:lastRenderedPageBreak/>
        <w:t>Výsledky řešení</w:t>
      </w:r>
    </w:p>
    <w:p w:rsidR="00CD1B1E" w:rsidRPr="00AE5523" w:rsidRDefault="00CD1B1E" w:rsidP="00CD1B1E">
      <w:pPr>
        <w:pStyle w:val="Heading2"/>
        <w:tabs>
          <w:tab w:val="clear" w:pos="284"/>
          <w:tab w:val="num" w:pos="227"/>
        </w:tabs>
        <w:ind w:left="0"/>
      </w:pPr>
      <w:bookmarkStart w:id="53" w:name="_Toc503478473"/>
      <w:r w:rsidRPr="00AE5523">
        <w:t>Podoba hardwarového zařízení</w:t>
      </w:r>
      <w:bookmarkEnd w:id="53"/>
    </w:p>
    <w:p w:rsidR="00966897" w:rsidRDefault="00CD1B1E" w:rsidP="00966897">
      <w:r>
        <w:t xml:space="preserve">V současné době je dávkovač funkční ale </w:t>
      </w:r>
      <w:r w:rsidR="005D2F0A">
        <w:t xml:space="preserve">z důvodu několika problémů s webovým serverem </w:t>
      </w:r>
      <w:r>
        <w:t xml:space="preserve">jsem </w:t>
      </w:r>
      <w:r w:rsidR="005D2F0A">
        <w:t xml:space="preserve">před termínem odevzdání </w:t>
      </w:r>
      <w:r>
        <w:t xml:space="preserve">nestihl dokončit </w:t>
      </w:r>
      <w:r w:rsidR="005D2F0A">
        <w:t>webovou stránku, přes kterou by daly různě nastavovat časy krmení.</w:t>
      </w:r>
      <w:r w:rsidR="00644FBA">
        <w:t xml:space="preserve"> Momentáně jsou časy nastaveny ve zdrojojvém kódu.</w:t>
      </w:r>
      <w:r w:rsidR="005D2F0A">
        <w:t xml:space="preserve"> Určitě bych chtěl ještě po odevzdání na projektu zapracovat,  aby byl dávkovač plně funkčí podle mých představ.</w:t>
      </w:r>
    </w:p>
    <w:p w:rsidR="005D2F0A" w:rsidRPr="00966897" w:rsidRDefault="00644FBA" w:rsidP="00966897">
      <w:r>
        <w:t xml:space="preserve">Zařízení je umístěno v krabici vyrobené z kartonu. V krabici je otvor pro napájení a také otvor pro sériový port přes který se dá nahrávat kód. </w:t>
      </w:r>
    </w:p>
    <w:p w:rsidR="00644FBA" w:rsidRDefault="00644FBA" w:rsidP="00644FBA">
      <w:pPr>
        <w:ind w:left="2127" w:firstLine="709"/>
      </w:pPr>
    </w:p>
    <w:p w:rsidR="00644FBA" w:rsidRDefault="00644FBA" w:rsidP="00644FBA">
      <w:pPr>
        <w:ind w:left="2127" w:firstLine="709"/>
      </w:pPr>
    </w:p>
    <w:p w:rsidR="00644FBA" w:rsidRDefault="00644FBA" w:rsidP="00644FBA">
      <w:pPr>
        <w:ind w:left="2127" w:firstLine="709"/>
      </w:pPr>
    </w:p>
    <w:p w:rsidR="00644FBA" w:rsidRDefault="00644FBA" w:rsidP="00644FBA">
      <w:pPr>
        <w:ind w:left="2127" w:firstLine="709"/>
      </w:pPr>
    </w:p>
    <w:p w:rsidR="00644FBA" w:rsidRDefault="00644FBA" w:rsidP="00644FBA">
      <w:pPr>
        <w:ind w:left="2127" w:firstLine="709"/>
      </w:pPr>
    </w:p>
    <w:p w:rsidR="00644FBA" w:rsidRDefault="00644FBA" w:rsidP="00644FBA">
      <w:pPr>
        <w:ind w:left="2127" w:firstLine="709"/>
      </w:pPr>
    </w:p>
    <w:p w:rsidR="00644FBA" w:rsidRDefault="00644FBA" w:rsidP="00644FBA">
      <w:pPr>
        <w:ind w:left="2127" w:firstLine="709"/>
      </w:pPr>
    </w:p>
    <w:p w:rsidR="00230592" w:rsidRDefault="00644FBA" w:rsidP="00644FBA">
      <w:pPr>
        <w:ind w:left="2127" w:firstLine="709"/>
      </w:pPr>
      <w:r>
        <w:t>FOTKA HOTOVÉHO ZAŘIZENI</w:t>
      </w:r>
    </w:p>
    <w:p w:rsidR="00483A69" w:rsidRDefault="00483A69" w:rsidP="00D04AE6"/>
    <w:p w:rsidR="00230592" w:rsidRPr="00A0246F" w:rsidRDefault="00230592" w:rsidP="00230592">
      <w:pPr>
        <w:ind w:left="360"/>
        <w:rPr>
          <w:i/>
        </w:rPr>
      </w:pPr>
    </w:p>
    <w:p w:rsidR="00483A69" w:rsidRDefault="00483A69" w:rsidP="00483A69"/>
    <w:p w:rsidR="00483A69" w:rsidRPr="00644FBA" w:rsidRDefault="00B8449A" w:rsidP="001F423D">
      <w:pPr>
        <w:pStyle w:val="Heading1"/>
        <w:numPr>
          <w:ilvl w:val="0"/>
          <w:numId w:val="0"/>
        </w:numPr>
        <w:ind w:left="360" w:hanging="360"/>
        <w:rPr>
          <w:b w:val="0"/>
          <w:sz w:val="36"/>
          <w:szCs w:val="36"/>
        </w:rPr>
      </w:pPr>
      <w:bookmarkStart w:id="54" w:name="_Toc370246090"/>
      <w:bookmarkStart w:id="55" w:name="_Toc27635967"/>
      <w:bookmarkStart w:id="56" w:name="_Toc27675425"/>
      <w:r w:rsidRPr="00644FBA">
        <w:rPr>
          <w:rStyle w:val="NadpisChar"/>
          <w:b/>
          <w:sz w:val="36"/>
          <w:szCs w:val="36"/>
        </w:rPr>
        <w:lastRenderedPageBreak/>
        <w:t>Závěr</w:t>
      </w:r>
      <w:bookmarkEnd w:id="54"/>
      <w:bookmarkEnd w:id="55"/>
      <w:bookmarkEnd w:id="56"/>
    </w:p>
    <w:p w:rsidR="00AB18DA" w:rsidRDefault="00644FBA" w:rsidP="00D04AE6">
      <w:r>
        <w:t xml:space="preserve">Cílem projektu bylo vytvořit </w:t>
      </w:r>
      <w:r w:rsidR="002421A5">
        <w:t>funkční dávkovač krmiva pro domácího mazlíčka, který bude automaticky sypat krmivo do misky. Všechny vytyčené cíle nebyly splněny, protože se mi nepodařilo dokončit webový server na kterém by fungovala webová stránka, přes kterou by se daly velmi jednoduše nastavovat časy krmení. Určitě bych se chtěl později ještě pokusit o dokončení webového serveru a stránky, na kterou mi nestačil čas před odevzdáním projektu. A také bych chtěl ještě upravit dávkovač tak, aby byl napájen z výkonné baterie a nebylo potřeba napájecího kabelu</w:t>
      </w:r>
      <w:r w:rsidR="003A4397">
        <w:t>.</w:t>
      </w:r>
    </w:p>
    <w:p w:rsidR="00E15D00" w:rsidRDefault="00E15D00" w:rsidP="006E2B97"/>
    <w:p w:rsidR="00802D4F" w:rsidRDefault="00802D4F"/>
    <w:p w:rsidR="00F03DA6" w:rsidRDefault="00F03DA6">
      <w:pPr>
        <w:pStyle w:val="Nadpis"/>
        <w:rPr>
          <w:rStyle w:val="Pokec"/>
        </w:rPr>
      </w:pPr>
      <w:bookmarkStart w:id="57" w:name="_Toc37577735"/>
      <w:bookmarkStart w:id="58" w:name="_Toc88120446"/>
      <w:bookmarkStart w:id="59" w:name="_Toc88120683"/>
      <w:bookmarkStart w:id="60" w:name="_Toc88120895"/>
      <w:bookmarkStart w:id="61" w:name="_Toc88120999"/>
      <w:bookmarkStart w:id="62" w:name="_Toc88121042"/>
      <w:bookmarkStart w:id="63" w:name="_Toc88121179"/>
      <w:bookmarkStart w:id="64" w:name="_Toc88121553"/>
      <w:bookmarkStart w:id="65" w:name="_Toc88121610"/>
      <w:bookmarkStart w:id="66" w:name="_Toc88121748"/>
      <w:bookmarkStart w:id="67" w:name="_Toc88122014"/>
      <w:bookmarkStart w:id="68" w:name="_Toc88124619"/>
      <w:bookmarkStart w:id="69" w:name="_Toc88124656"/>
      <w:bookmarkStart w:id="70" w:name="_Toc88124806"/>
      <w:bookmarkStart w:id="71" w:name="_Toc88125789"/>
      <w:bookmarkStart w:id="72" w:name="_Toc88126309"/>
      <w:bookmarkStart w:id="73" w:name="_Toc88126460"/>
      <w:bookmarkStart w:id="74" w:name="_Toc88126527"/>
      <w:bookmarkStart w:id="75" w:name="_Toc88126556"/>
      <w:bookmarkStart w:id="76" w:name="_Toc88126772"/>
      <w:bookmarkStart w:id="77" w:name="_Toc88126862"/>
      <w:bookmarkStart w:id="78" w:name="_Toc88127103"/>
      <w:bookmarkStart w:id="79" w:name="_Toc88127146"/>
      <w:bookmarkStart w:id="80" w:name="_Toc88128511"/>
      <w:bookmarkStart w:id="81" w:name="_Toc107634153"/>
      <w:bookmarkStart w:id="82" w:name="_Toc107635188"/>
      <w:bookmarkStart w:id="83" w:name="_Toc107635228"/>
      <w:bookmarkStart w:id="84" w:name="_Toc107635245"/>
      <w:bookmarkStart w:id="85" w:name="_Toc370246091"/>
      <w:bookmarkStart w:id="86" w:name="_Toc27635968"/>
      <w:bookmarkStart w:id="87" w:name="_Toc27675426"/>
      <w:r>
        <w:lastRenderedPageBreak/>
        <w:t>Seznam použit</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802D4F">
        <w:t>ýCH INFORMAČNÍCH ZDROJů</w:t>
      </w:r>
      <w:bookmarkEnd w:id="85"/>
      <w:bookmarkEnd w:id="86"/>
      <w:bookmarkEnd w:id="87"/>
    </w:p>
    <w:p w:rsidR="003652EE" w:rsidRDefault="00F03DA6" w:rsidP="003652EE">
      <w:pPr>
        <w:pStyle w:val="Literatura"/>
        <w:jc w:val="left"/>
      </w:pPr>
      <w:bookmarkStart w:id="88" w:name="_Ref94455389"/>
      <w:r>
        <w:t>[</w:t>
      </w:r>
      <w:r w:rsidR="009556C7">
        <w:fldChar w:fldCharType="begin"/>
      </w:r>
      <w:r w:rsidR="009556C7">
        <w:instrText xml:space="preserve"> SEQ [ \* ARABIC </w:instrText>
      </w:r>
      <w:r w:rsidR="009556C7">
        <w:fldChar w:fldCharType="separate"/>
      </w:r>
      <w:r w:rsidR="001676A8">
        <w:rPr>
          <w:noProof/>
        </w:rPr>
        <w:t>1</w:t>
      </w:r>
      <w:r w:rsidR="009556C7">
        <w:rPr>
          <w:noProof/>
        </w:rPr>
        <w:fldChar w:fldCharType="end"/>
      </w:r>
      <w:bookmarkEnd w:id="88"/>
      <w:r>
        <w:t>]</w:t>
      </w:r>
      <w:r w:rsidR="003652EE">
        <w:tab/>
      </w:r>
      <w:r w:rsidR="003652EE">
        <w:tab/>
      </w:r>
      <w:r w:rsidR="00581A21">
        <w:t xml:space="preserve">NTP Server </w:t>
      </w:r>
      <w:r w:rsidR="00581A21" w:rsidRPr="009A109D">
        <w:rPr>
          <w:color w:val="000000"/>
        </w:rPr>
        <w:t>[online]. </w:t>
      </w:r>
      <w:r w:rsidR="00581A21">
        <w:rPr>
          <w:color w:val="000000"/>
        </w:rPr>
        <w:t>[cit. 2020-01-03]</w:t>
      </w:r>
      <w:r w:rsidR="00581A21">
        <w:t xml:space="preserve"> </w:t>
      </w:r>
      <w:r w:rsidR="00581A21" w:rsidRPr="00581A21">
        <w:t>https://lastminuteengineers.com/esp826</w:t>
      </w:r>
      <w:r w:rsidR="00581A21">
        <w:t>6-ntp-server-date-time-tutorial</w:t>
      </w:r>
    </w:p>
    <w:p w:rsidR="003652EE" w:rsidRPr="003652EE" w:rsidRDefault="003652EE" w:rsidP="003652EE">
      <w:pPr>
        <w:pStyle w:val="Literatura"/>
        <w:jc w:val="left"/>
        <w:rPr>
          <w:lang w:val="en-US"/>
        </w:rPr>
      </w:pPr>
      <w:r>
        <w:rPr>
          <w:lang w:val="en-US"/>
        </w:rPr>
        <w:t>[2]</w:t>
      </w:r>
      <w:r>
        <w:rPr>
          <w:lang w:val="en-US"/>
        </w:rPr>
        <w:tab/>
      </w:r>
      <w:r>
        <w:rPr>
          <w:lang w:val="en-US"/>
        </w:rPr>
        <w:tab/>
      </w:r>
      <w:r w:rsidR="00581A21">
        <w:t xml:space="preserve">Vývojová platforma Wemos D1 </w:t>
      </w:r>
      <w:proofErr w:type="gramStart"/>
      <w:r w:rsidR="00581A21">
        <w:t>R1</w:t>
      </w:r>
      <w:r w:rsidR="00581A21" w:rsidRPr="009A109D">
        <w:rPr>
          <w:color w:val="000000"/>
        </w:rPr>
        <w:t>[</w:t>
      </w:r>
      <w:proofErr w:type="gramEnd"/>
      <w:r w:rsidR="00581A21" w:rsidRPr="009A109D">
        <w:rPr>
          <w:color w:val="000000"/>
        </w:rPr>
        <w:t>online]. </w:t>
      </w:r>
      <w:r w:rsidR="00581A21">
        <w:rPr>
          <w:color w:val="000000"/>
        </w:rPr>
        <w:t>[cit. 2020-01-03]</w:t>
      </w:r>
      <w:r w:rsidR="00581A21">
        <w:t xml:space="preserve"> </w:t>
      </w:r>
      <w:r w:rsidR="00581A21" w:rsidRPr="00581A21">
        <w:t>https://navody.arduino-shop.cz/navody-k-produktum/esp8266-vyvojova-deska-wemos-d1.html</w:t>
      </w:r>
    </w:p>
    <w:p w:rsidR="003652EE" w:rsidRDefault="003652EE" w:rsidP="003652EE">
      <w:pPr>
        <w:pStyle w:val="Literatura"/>
        <w:jc w:val="left"/>
      </w:pPr>
      <w:r>
        <w:t>[3]</w:t>
      </w:r>
      <w:r>
        <w:tab/>
      </w:r>
      <w:r>
        <w:tab/>
      </w:r>
      <w:r w:rsidR="00581A21">
        <w:t>Krokový motor 28BYJ-48</w:t>
      </w:r>
      <w:r w:rsidR="00581A21">
        <w:t xml:space="preserve"> </w:t>
      </w:r>
      <w:r w:rsidR="00581A21" w:rsidRPr="009A109D">
        <w:rPr>
          <w:color w:val="000000"/>
        </w:rPr>
        <w:t>[online]. </w:t>
      </w:r>
      <w:r w:rsidR="00581A21">
        <w:rPr>
          <w:color w:val="000000"/>
        </w:rPr>
        <w:t>[cit. 2020-01-03]</w:t>
      </w:r>
      <w:r w:rsidR="00581A21">
        <w:t xml:space="preserve"> </w:t>
      </w:r>
      <w:r w:rsidR="00581A21" w:rsidRPr="00581A21">
        <w:t>https://navody.arduino-shop.cz/navody-k-produktum/krokovy-motor-a-driver.html</w:t>
      </w:r>
      <w:r>
        <w:tab/>
      </w:r>
      <w:r>
        <w:tab/>
      </w:r>
    </w:p>
    <w:p w:rsidR="00F03DA6" w:rsidRDefault="003652EE" w:rsidP="003652EE">
      <w:pPr>
        <w:pStyle w:val="Literatura"/>
        <w:jc w:val="left"/>
        <w:rPr>
          <w:bCs/>
        </w:rPr>
      </w:pPr>
      <w:r>
        <w:rPr>
          <w:lang w:val="en-US"/>
        </w:rPr>
        <w:t>[4]</w:t>
      </w:r>
      <w:r>
        <w:tab/>
      </w:r>
      <w:r>
        <w:tab/>
      </w:r>
      <w:r w:rsidR="00581A21">
        <w:t xml:space="preserve">ESP8266 Web </w:t>
      </w:r>
      <w:proofErr w:type="gramStart"/>
      <w:r w:rsidR="00581A21">
        <w:t>Server</w:t>
      </w:r>
      <w:r w:rsidR="00581A21" w:rsidRPr="009A109D">
        <w:rPr>
          <w:color w:val="000000"/>
        </w:rPr>
        <w:t>[</w:t>
      </w:r>
      <w:proofErr w:type="gramEnd"/>
      <w:r w:rsidR="00581A21" w:rsidRPr="009A109D">
        <w:rPr>
          <w:color w:val="000000"/>
        </w:rPr>
        <w:t>online]. </w:t>
      </w:r>
      <w:r w:rsidR="00581A21">
        <w:rPr>
          <w:color w:val="000000"/>
        </w:rPr>
        <w:t>[cit. 2020-01-03]</w:t>
      </w:r>
      <w:r w:rsidR="00581A21">
        <w:t xml:space="preserve"> </w:t>
      </w:r>
      <w:r w:rsidR="00581A21" w:rsidRPr="00581A21">
        <w:t>https://randomnerdtutorials.com/esp32-esp8266-input-data-html-form/</w:t>
      </w:r>
    </w:p>
    <w:p w:rsidR="00802D4F" w:rsidRDefault="003652EE" w:rsidP="003652EE">
      <w:pPr>
        <w:pStyle w:val="Literatura"/>
        <w:jc w:val="left"/>
      </w:pPr>
      <w:r>
        <w:rPr>
          <w:bCs/>
        </w:rPr>
        <w:t>[5</w:t>
      </w:r>
      <w:r w:rsidR="00802D4F" w:rsidRPr="00896E56">
        <w:rPr>
          <w:bCs/>
        </w:rPr>
        <w:t>]</w:t>
      </w:r>
      <w:r>
        <w:rPr>
          <w:bCs/>
        </w:rPr>
        <w:tab/>
      </w:r>
      <w:r>
        <w:rPr>
          <w:bCs/>
        </w:rPr>
        <w:tab/>
      </w:r>
      <w:r w:rsidR="00581A21">
        <w:rPr>
          <w:bCs/>
        </w:rPr>
        <w:t>DNS</w:t>
      </w:r>
      <w:r w:rsidR="00581A21">
        <w:t xml:space="preserve"> Server </w:t>
      </w:r>
      <w:r w:rsidR="00581A21" w:rsidRPr="009A109D">
        <w:rPr>
          <w:color w:val="000000"/>
        </w:rPr>
        <w:t>[online]. </w:t>
      </w:r>
      <w:r w:rsidR="00581A21">
        <w:rPr>
          <w:color w:val="000000"/>
        </w:rPr>
        <w:t>[cit. 2020-01-03]</w:t>
      </w:r>
      <w:r w:rsidR="00581A21">
        <w:t xml:space="preserve"> </w:t>
      </w:r>
      <w:hyperlink r:id="rId17" w:history="1">
        <w:r w:rsidR="009B0CAA" w:rsidRPr="002F508C">
          <w:rPr>
            <w:rStyle w:val="Hyperlink"/>
          </w:rPr>
          <w:t>http://www.martyncurrey.com/esp8266-and-the-arduino-ide-part-4-connecting-to-an-esp8266-with-unknown-ip-address-using-mdns/</w:t>
        </w:r>
      </w:hyperlink>
    </w:p>
    <w:p w:rsidR="009B0CAA" w:rsidRDefault="009B0CAA" w:rsidP="009B0CAA">
      <w:pPr>
        <w:pStyle w:val="Literatura"/>
        <w:jc w:val="left"/>
      </w:pPr>
      <w:r>
        <w:rPr>
          <w:bCs/>
        </w:rPr>
        <w:t>[6</w:t>
      </w:r>
      <w:r w:rsidRPr="00896E56">
        <w:rPr>
          <w:bCs/>
        </w:rPr>
        <w:t>]</w:t>
      </w:r>
      <w:r>
        <w:rPr>
          <w:bCs/>
        </w:rPr>
        <w:tab/>
      </w:r>
      <w:r>
        <w:rPr>
          <w:bCs/>
        </w:rPr>
        <w:tab/>
      </w:r>
      <w:r>
        <w:rPr>
          <w:bCs/>
        </w:rPr>
        <w:t>WiFi Manager</w:t>
      </w:r>
      <w:r>
        <w:t xml:space="preserve"> </w:t>
      </w:r>
      <w:r w:rsidRPr="009A109D">
        <w:rPr>
          <w:color w:val="000000"/>
        </w:rPr>
        <w:t>[online]. </w:t>
      </w:r>
      <w:r>
        <w:rPr>
          <w:color w:val="000000"/>
        </w:rPr>
        <w:t>[cit. 2020-01-03]</w:t>
      </w:r>
      <w:r>
        <w:t xml:space="preserve"> </w:t>
      </w:r>
      <w:hyperlink r:id="rId18" w:history="1">
        <w:r w:rsidRPr="002F508C">
          <w:rPr>
            <w:rStyle w:val="Hyperlink"/>
          </w:rPr>
          <w:t>https://www.arduinoslovakia.eu/blog/2017/7/esp8266---ukladanie-hesiel-pomocou-wifimanager?lang=cs</w:t>
        </w:r>
      </w:hyperlink>
    </w:p>
    <w:p w:rsidR="009B0CAA" w:rsidRDefault="009B0CAA" w:rsidP="009B0CAA">
      <w:pPr>
        <w:pStyle w:val="Literatura"/>
        <w:jc w:val="left"/>
        <w:rPr>
          <w:bCs/>
        </w:rPr>
      </w:pPr>
      <w:r>
        <w:tab/>
        <w:t xml:space="preserve"> </w:t>
      </w:r>
      <w:r>
        <w:tab/>
      </w:r>
      <w:r w:rsidRPr="009B0CAA">
        <w:t>https://randomnerdtutorials.com/wifimanager-with-esp8266-autoconnect-custom-parameter-and-manage-your-ssid-and-password/</w:t>
      </w:r>
    </w:p>
    <w:p w:rsidR="009B0CAA" w:rsidRDefault="009B0CAA" w:rsidP="009B0CAA">
      <w:pPr>
        <w:pStyle w:val="Literatura"/>
        <w:jc w:val="left"/>
        <w:rPr>
          <w:bCs/>
        </w:rPr>
      </w:pPr>
      <w:r>
        <w:rPr>
          <w:bCs/>
        </w:rPr>
        <w:t>[</w:t>
      </w:r>
      <w:r>
        <w:rPr>
          <w:bCs/>
        </w:rPr>
        <w:t>7</w:t>
      </w:r>
      <w:r w:rsidRPr="00896E56">
        <w:rPr>
          <w:bCs/>
        </w:rPr>
        <w:t>]</w:t>
      </w:r>
      <w:r>
        <w:rPr>
          <w:bCs/>
        </w:rPr>
        <w:tab/>
      </w:r>
      <w:r>
        <w:rPr>
          <w:bCs/>
        </w:rPr>
        <w:tab/>
      </w:r>
      <w:r>
        <w:rPr>
          <w:bCs/>
        </w:rPr>
        <w:t>WiFi Client</w:t>
      </w:r>
      <w:r>
        <w:t xml:space="preserve"> </w:t>
      </w:r>
      <w:r w:rsidRPr="009A109D">
        <w:rPr>
          <w:color w:val="000000"/>
        </w:rPr>
        <w:t>[online]. </w:t>
      </w:r>
      <w:r>
        <w:rPr>
          <w:color w:val="000000"/>
        </w:rPr>
        <w:t>[cit. 2020-01-03]</w:t>
      </w:r>
      <w:r>
        <w:t xml:space="preserve"> </w:t>
      </w:r>
      <w:r w:rsidRPr="009B0CAA">
        <w:t>https://arduino-esp8266.readthedocs.io/en/latest/esp8266wifi/client-examples.html</w:t>
      </w:r>
    </w:p>
    <w:p w:rsidR="009B0CAA" w:rsidRDefault="009B0CAA" w:rsidP="009B0CAA">
      <w:pPr>
        <w:pStyle w:val="Literatura"/>
        <w:jc w:val="left"/>
        <w:rPr>
          <w:bCs/>
        </w:rPr>
      </w:pPr>
      <w:r>
        <w:rPr>
          <w:bCs/>
        </w:rPr>
        <w:t>[</w:t>
      </w:r>
      <w:r>
        <w:rPr>
          <w:bCs/>
        </w:rPr>
        <w:t>8</w:t>
      </w:r>
      <w:r w:rsidRPr="00896E56">
        <w:rPr>
          <w:bCs/>
        </w:rPr>
        <w:t>]</w:t>
      </w:r>
      <w:r>
        <w:rPr>
          <w:bCs/>
        </w:rPr>
        <w:tab/>
      </w:r>
      <w:r>
        <w:rPr>
          <w:bCs/>
        </w:rPr>
        <w:tab/>
      </w:r>
      <w:r>
        <w:rPr>
          <w:bCs/>
        </w:rPr>
        <w:t>Krokový motor</w:t>
      </w:r>
      <w:r>
        <w:t xml:space="preserve"> 28BYJ-48 </w:t>
      </w:r>
      <w:r w:rsidRPr="009A109D">
        <w:rPr>
          <w:color w:val="000000"/>
        </w:rPr>
        <w:t>[online]. </w:t>
      </w:r>
      <w:r>
        <w:rPr>
          <w:color w:val="000000"/>
        </w:rPr>
        <w:t>[cit. 2020-01-03]</w:t>
      </w:r>
      <w:r>
        <w:t xml:space="preserve"> </w:t>
      </w:r>
      <w:r w:rsidRPr="009B0CAA">
        <w:t>https://www.arduino-forum.cz/viewtopic.php?t=121</w:t>
      </w:r>
    </w:p>
    <w:p w:rsidR="009B0CAA" w:rsidRDefault="009B0CAA" w:rsidP="003652EE">
      <w:pPr>
        <w:pStyle w:val="Literatura"/>
        <w:jc w:val="left"/>
        <w:rPr>
          <w:bCs/>
        </w:rPr>
      </w:pPr>
    </w:p>
    <w:p w:rsidR="00D054DB" w:rsidRDefault="00D054DB">
      <w:pPr>
        <w:pStyle w:val="Literatura"/>
        <w:rPr>
          <w:bCs/>
        </w:rPr>
      </w:pPr>
    </w:p>
    <w:p w:rsidR="000F1F8E" w:rsidRPr="001F423D" w:rsidRDefault="000F1F8E">
      <w:pPr>
        <w:pStyle w:val="Nadpis"/>
        <w:rPr>
          <w:rStyle w:val="IntenseEmphasis"/>
        </w:rPr>
        <w:sectPr w:rsidR="000F1F8E" w:rsidRPr="001F423D" w:rsidSect="00FF6F58">
          <w:headerReference w:type="default" r:id="rId19"/>
          <w:footerReference w:type="default" r:id="rId20"/>
          <w:type w:val="continuous"/>
          <w:pgSz w:w="11907" w:h="16840" w:code="9"/>
          <w:pgMar w:top="1701" w:right="1134" w:bottom="1134" w:left="1134" w:header="851" w:footer="709" w:gutter="851"/>
          <w:cols w:space="708"/>
        </w:sectPr>
      </w:pPr>
      <w:bookmarkStart w:id="89" w:name="_Toc37577739"/>
      <w:bookmarkStart w:id="90" w:name="_Toc88120450"/>
      <w:bookmarkStart w:id="91" w:name="_Toc88120687"/>
      <w:bookmarkStart w:id="92" w:name="_Toc88120899"/>
      <w:bookmarkStart w:id="93" w:name="_Toc88121003"/>
      <w:bookmarkStart w:id="94" w:name="_Toc88121046"/>
      <w:bookmarkStart w:id="95" w:name="_Toc88121183"/>
      <w:bookmarkStart w:id="96" w:name="_Toc88121557"/>
      <w:bookmarkStart w:id="97" w:name="_Toc88121614"/>
      <w:bookmarkStart w:id="98" w:name="_Toc88121752"/>
      <w:bookmarkStart w:id="99" w:name="_Toc88122018"/>
      <w:bookmarkStart w:id="100" w:name="_Toc88124623"/>
      <w:bookmarkStart w:id="101" w:name="_Toc88124660"/>
      <w:bookmarkStart w:id="102" w:name="_Toc88124810"/>
      <w:bookmarkStart w:id="103" w:name="_Toc88125793"/>
      <w:bookmarkStart w:id="104" w:name="_Toc88126313"/>
      <w:bookmarkStart w:id="105" w:name="_Toc88126464"/>
      <w:bookmarkStart w:id="106" w:name="_Toc88126531"/>
      <w:bookmarkStart w:id="107" w:name="_Toc88126560"/>
      <w:bookmarkStart w:id="108" w:name="_Toc88126776"/>
      <w:bookmarkStart w:id="109" w:name="_Toc88126866"/>
      <w:bookmarkStart w:id="110" w:name="_Toc88127107"/>
      <w:bookmarkStart w:id="111" w:name="_Toc88127150"/>
      <w:bookmarkStart w:id="112" w:name="_Toc88128515"/>
      <w:bookmarkStart w:id="113" w:name="_Toc107634157"/>
      <w:bookmarkStart w:id="114" w:name="_Toc107635192"/>
      <w:bookmarkStart w:id="115" w:name="_Toc107635232"/>
      <w:bookmarkStart w:id="116" w:name="_Toc107635249"/>
      <w:bookmarkStart w:id="117" w:name="_GoBack"/>
      <w:bookmarkEnd w:id="117"/>
    </w:p>
    <w:p w:rsidR="00F03DA6" w:rsidRDefault="00F94A83">
      <w:pPr>
        <w:pStyle w:val="Nadpis"/>
      </w:pPr>
      <w:bookmarkStart w:id="118" w:name="_Toc370246092"/>
      <w:bookmarkStart w:id="119" w:name="_Toc27635969"/>
      <w:bookmarkStart w:id="120" w:name="_Toc27675427"/>
      <w:r>
        <w:lastRenderedPageBreak/>
        <w:t>Seznam p</w:t>
      </w:r>
      <w:r w:rsidR="00F03DA6">
        <w:t>říloh</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8"/>
      <w:bookmarkEnd w:id="119"/>
      <w:bookmarkEnd w:id="120"/>
    </w:p>
    <w:p w:rsidR="00F94A83" w:rsidRPr="001F423D" w:rsidRDefault="006A1975" w:rsidP="006A1975">
      <w:pPr>
        <w:rPr>
          <w:rStyle w:val="IntenseEmphasis"/>
        </w:rPr>
      </w:pPr>
      <w:r>
        <w:t xml:space="preserve">č. 1 </w:t>
      </w:r>
      <w:r w:rsidR="00596561">
        <w:t>Fotodokumentace</w:t>
      </w:r>
    </w:p>
    <w:p w:rsidR="00294C06" w:rsidRPr="001D39EF" w:rsidRDefault="00F94A83" w:rsidP="001D39EF">
      <w:pPr>
        <w:rPr>
          <w:b/>
          <w:sz w:val="28"/>
          <w:szCs w:val="28"/>
        </w:rPr>
      </w:pPr>
      <w:r w:rsidRPr="001F423D">
        <w:rPr>
          <w:rStyle w:val="IntenseEmphasis"/>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596561">
        <w:rPr>
          <w:b/>
          <w:sz w:val="28"/>
          <w:szCs w:val="28"/>
        </w:rPr>
        <w:t>Fotodokumentace</w:t>
      </w:r>
    </w:p>
    <w:p w:rsidR="001B6F92" w:rsidRDefault="001B6F92" w:rsidP="00F94A83">
      <w:pPr>
        <w:ind w:left="720"/>
        <w:rPr>
          <w:i/>
        </w:rPr>
      </w:pPr>
    </w:p>
    <w:p w:rsidR="004E0932" w:rsidRDefault="004E0932"/>
    <w:p w:rsidR="004E0932" w:rsidRPr="008471FB" w:rsidRDefault="004E0932" w:rsidP="00F94A83">
      <w:pPr>
        <w:ind w:left="720"/>
        <w:rPr>
          <w:i/>
        </w:rPr>
      </w:pPr>
    </w:p>
    <w:sectPr w:rsidR="004E0932" w:rsidRPr="008471FB" w:rsidSect="000F1F8E">
      <w:headerReference w:type="default" r:id="rId21"/>
      <w:footerReference w:type="default" r:id="rId22"/>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6C7" w:rsidRDefault="009556C7">
      <w:r>
        <w:separator/>
      </w:r>
    </w:p>
    <w:p w:rsidR="009556C7" w:rsidRDefault="009556C7"/>
  </w:endnote>
  <w:endnote w:type="continuationSeparator" w:id="0">
    <w:p w:rsidR="009556C7" w:rsidRDefault="009556C7">
      <w:r>
        <w:continuationSeparator/>
      </w:r>
    </w:p>
    <w:p w:rsidR="009556C7" w:rsidRDefault="00955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6" w:rsidRDefault="00226A76">
    <w:pPr>
      <w:pStyle w:val="Footer"/>
      <w:jc w:val="center"/>
    </w:pPr>
  </w:p>
  <w:p w:rsidR="00226A76" w:rsidRDefault="00226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6" w:rsidRPr="00FF6F58" w:rsidRDefault="00226A76" w:rsidP="00FF6F58">
    <w:pPr>
      <w:pStyle w:val="Footer"/>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9B0CAA">
      <w:rPr>
        <w:b/>
        <w:noProof/>
      </w:rPr>
      <w:t>15</w:t>
    </w:r>
    <w:r w:rsidRPr="00FF6F58">
      <w:rPr>
        <w:b/>
      </w:rPr>
      <w:fldChar w:fldCharType="end"/>
    </w:r>
  </w:p>
  <w:p w:rsidR="00226A76" w:rsidRDefault="00226A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6" w:rsidRDefault="00226A76">
    <w:pPr>
      <w:pStyle w:val="Footer"/>
      <w:jc w:val="center"/>
    </w:pPr>
  </w:p>
  <w:p w:rsidR="00226A76" w:rsidRDefault="00226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6C7" w:rsidRDefault="009556C7">
      <w:r>
        <w:separator/>
      </w:r>
    </w:p>
    <w:p w:rsidR="009556C7" w:rsidRDefault="009556C7"/>
  </w:footnote>
  <w:footnote w:type="continuationSeparator" w:id="0">
    <w:p w:rsidR="009556C7" w:rsidRDefault="009556C7">
      <w:r>
        <w:continuationSeparator/>
      </w:r>
    </w:p>
    <w:p w:rsidR="009556C7" w:rsidRDefault="009556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6" w:rsidRPr="00C433F3" w:rsidRDefault="00226A76" w:rsidP="0011347C">
    <w:pPr>
      <w:pStyle w:val="Header"/>
      <w:rPr>
        <w:color w:val="000000"/>
        <w:sz w:val="20"/>
        <w:szCs w:val="20"/>
      </w:rPr>
    </w:pPr>
    <w:r w:rsidRPr="00C433F3">
      <w:rPr>
        <w:color w:val="000000"/>
        <w:sz w:val="20"/>
        <w:szCs w:val="20"/>
      </w:rPr>
      <w:t xml:space="preserve">                                 Závěrečný ročníkový projekt, Jakub Řeháček, IT4, 2019/2020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6" w:rsidRDefault="00226A76" w:rsidP="00DB42AE">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6" w:rsidRDefault="00226A76" w:rsidP="00D054DB">
    <w:pPr>
      <w:pStyle w:val="BodyText"/>
      <w:pBdr>
        <w:bottom w:val="single" w:sz="4" w:space="1" w:color="auto"/>
      </w:pBdr>
      <w:tabs>
        <w:tab w:val="right" w:pos="8788"/>
      </w:tabs>
      <w:jc w:val="left"/>
    </w:pPr>
    <w:r w:rsidRPr="000F1F8E">
      <w:rPr>
        <w:b w:val="0"/>
        <w:sz w:val="20"/>
        <w:szCs w:val="20"/>
      </w:rPr>
      <w:t xml:space="preserve">Závěrečná </w:t>
    </w:r>
    <w:r>
      <w:rPr>
        <w:b w:val="0"/>
        <w:sz w:val="20"/>
        <w:szCs w:val="20"/>
      </w:rPr>
      <w:t>ročníková</w:t>
    </w:r>
    <w:r w:rsidRPr="000F1F8E">
      <w:rPr>
        <w:b w:val="0"/>
        <w:sz w:val="20"/>
        <w:szCs w:val="20"/>
      </w:rPr>
      <w:t xml:space="preserve"> práce, </w:t>
    </w:r>
    <w:r>
      <w:rPr>
        <w:b w:val="0"/>
        <w:sz w:val="20"/>
        <w:szCs w:val="20"/>
      </w:rPr>
      <w:t>Jakub Řeháček</w:t>
    </w:r>
    <w:r w:rsidRPr="000F1F8E">
      <w:rPr>
        <w:b w:val="0"/>
        <w:sz w:val="20"/>
        <w:szCs w:val="20"/>
      </w:rPr>
      <w:t>, IT4, 201</w:t>
    </w:r>
    <w:r>
      <w:rPr>
        <w:b w:val="0"/>
        <w:sz w:val="20"/>
        <w:szCs w:val="20"/>
      </w:rPr>
      <w:t>9</w:t>
    </w:r>
    <w:r w:rsidRPr="000F1F8E">
      <w:rPr>
        <w:b w:val="0"/>
        <w:sz w:val="20"/>
        <w:szCs w:val="20"/>
      </w:rPr>
      <w:t>/20</w:t>
    </w:r>
    <w:r>
      <w:rPr>
        <w:b w:val="0"/>
        <w:sz w:val="20"/>
        <w:szCs w:val="20"/>
      </w:rPr>
      <w:t>20</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6" w:rsidRPr="000F1F8E" w:rsidRDefault="00226A76" w:rsidP="000F1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77211A6"/>
    <w:lvl w:ilvl="0">
      <w:start w:val="1"/>
      <w:numFmt w:val="decimal"/>
      <w:lvlText w:val="%1."/>
      <w:lvlJc w:val="left"/>
      <w:pPr>
        <w:tabs>
          <w:tab w:val="num" w:pos="1492"/>
        </w:tabs>
        <w:ind w:left="1492" w:hanging="360"/>
      </w:pPr>
    </w:lvl>
  </w:abstractNum>
  <w:abstractNum w:abstractNumId="1">
    <w:nsid w:val="FFFFFF7D"/>
    <w:multiLevelType w:val="singleLevel"/>
    <w:tmpl w:val="4F1E80A4"/>
    <w:lvl w:ilvl="0">
      <w:start w:val="1"/>
      <w:numFmt w:val="decimal"/>
      <w:lvlText w:val="%1."/>
      <w:lvlJc w:val="left"/>
      <w:pPr>
        <w:tabs>
          <w:tab w:val="num" w:pos="1209"/>
        </w:tabs>
        <w:ind w:left="1209" w:hanging="360"/>
      </w:pPr>
    </w:lvl>
  </w:abstractNum>
  <w:abstractNum w:abstractNumId="2">
    <w:nsid w:val="FFFFFF7E"/>
    <w:multiLevelType w:val="singleLevel"/>
    <w:tmpl w:val="A1B887B2"/>
    <w:lvl w:ilvl="0">
      <w:start w:val="1"/>
      <w:numFmt w:val="decimal"/>
      <w:lvlText w:val="%1."/>
      <w:lvlJc w:val="left"/>
      <w:pPr>
        <w:tabs>
          <w:tab w:val="num" w:pos="926"/>
        </w:tabs>
        <w:ind w:left="926" w:hanging="360"/>
      </w:pPr>
    </w:lvl>
  </w:abstractNum>
  <w:abstractNum w:abstractNumId="3">
    <w:nsid w:val="FFFFFF7F"/>
    <w:multiLevelType w:val="singleLevel"/>
    <w:tmpl w:val="13924474"/>
    <w:lvl w:ilvl="0">
      <w:start w:val="1"/>
      <w:numFmt w:val="decimal"/>
      <w:lvlText w:val="%1."/>
      <w:lvlJc w:val="left"/>
      <w:pPr>
        <w:tabs>
          <w:tab w:val="num" w:pos="643"/>
        </w:tabs>
        <w:ind w:left="643" w:hanging="360"/>
      </w:p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067031A0"/>
    <w:multiLevelType w:val="hybridMultilevel"/>
    <w:tmpl w:val="64CC74CC"/>
    <w:lvl w:ilvl="0" w:tplc="65B8C5D0">
      <w:numFmt w:val="bullet"/>
      <w:lvlText w:val="-"/>
      <w:lvlJc w:val="left"/>
      <w:pPr>
        <w:ind w:left="927" w:hanging="360"/>
      </w:pPr>
      <w:rPr>
        <w:rFonts w:ascii="Times New Roman" w:eastAsia="Times New Roman"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4">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5">
    <w:nsid w:val="0D1E759C"/>
    <w:multiLevelType w:val="multilevel"/>
    <w:tmpl w:val="2F3A4D2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284"/>
        </w:tabs>
        <w:ind w:left="57" w:firstLine="0"/>
      </w:pPr>
      <w:rPr>
        <w:rFonts w:hint="default"/>
      </w:rPr>
    </w:lvl>
    <w:lvl w:ilvl="2">
      <w:start w:val="1"/>
      <w:numFmt w:val="decimal"/>
      <w:pStyle w:val="Heading3"/>
      <w:lvlText w:val="%1.%2.%3"/>
      <w:lvlJc w:val="left"/>
      <w:pPr>
        <w:tabs>
          <w:tab w:val="num" w:pos="1287"/>
        </w:tabs>
        <w:ind w:left="1071"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2FDC482B"/>
    <w:multiLevelType w:val="hybridMultilevel"/>
    <w:tmpl w:val="C04A8D0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7">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6">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nsid w:val="5A12323D"/>
    <w:multiLevelType w:val="hybridMultilevel"/>
    <w:tmpl w:val="1FDCB36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8">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2">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4"/>
  </w:num>
  <w:num w:numId="3">
    <w:abstractNumId w:val="26"/>
  </w:num>
  <w:num w:numId="4">
    <w:abstractNumId w:val="44"/>
  </w:num>
  <w:num w:numId="5">
    <w:abstractNumId w:val="16"/>
  </w:num>
  <w:num w:numId="6">
    <w:abstractNumId w:val="14"/>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40"/>
  </w:num>
  <w:num w:numId="19">
    <w:abstractNumId w:val="41"/>
  </w:num>
  <w:num w:numId="20">
    <w:abstractNumId w:val="12"/>
  </w:num>
  <w:num w:numId="21">
    <w:abstractNumId w:val="29"/>
  </w:num>
  <w:num w:numId="22">
    <w:abstractNumId w:val="43"/>
  </w:num>
  <w:num w:numId="23">
    <w:abstractNumId w:val="19"/>
  </w:num>
  <w:num w:numId="24">
    <w:abstractNumId w:val="22"/>
  </w:num>
  <w:num w:numId="25">
    <w:abstractNumId w:val="32"/>
  </w:num>
  <w:num w:numId="26">
    <w:abstractNumId w:val="11"/>
  </w:num>
  <w:num w:numId="27">
    <w:abstractNumId w:val="36"/>
  </w:num>
  <w:num w:numId="28">
    <w:abstractNumId w:val="15"/>
  </w:num>
  <w:num w:numId="29">
    <w:abstractNumId w:val="27"/>
  </w:num>
  <w:num w:numId="30">
    <w:abstractNumId w:val="24"/>
  </w:num>
  <w:num w:numId="31">
    <w:abstractNumId w:val="39"/>
  </w:num>
  <w:num w:numId="32">
    <w:abstractNumId w:val="21"/>
  </w:num>
  <w:num w:numId="33">
    <w:abstractNumId w:val="31"/>
  </w:num>
  <w:num w:numId="34">
    <w:abstractNumId w:val="38"/>
  </w:num>
  <w:num w:numId="35">
    <w:abstractNumId w:val="42"/>
  </w:num>
  <w:num w:numId="36">
    <w:abstractNumId w:val="28"/>
  </w:num>
  <w:num w:numId="37">
    <w:abstractNumId w:val="17"/>
  </w:num>
  <w:num w:numId="38">
    <w:abstractNumId w:val="35"/>
  </w:num>
  <w:num w:numId="39">
    <w:abstractNumId w:val="23"/>
  </w:num>
  <w:num w:numId="40">
    <w:abstractNumId w:val="20"/>
  </w:num>
  <w:num w:numId="41">
    <w:abstractNumId w:val="30"/>
  </w:num>
  <w:num w:numId="42">
    <w:abstractNumId w:val="33"/>
  </w:num>
  <w:num w:numId="43">
    <w:abstractNumId w:val="37"/>
  </w:num>
  <w:num w:numId="44">
    <w:abstractNumId w:val="25"/>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64" w:dllVersion="131078" w:nlCheck="1" w:checkStyle="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02F8E"/>
    <w:rsid w:val="00015542"/>
    <w:rsid w:val="00022D98"/>
    <w:rsid w:val="00046525"/>
    <w:rsid w:val="00055845"/>
    <w:rsid w:val="000660FF"/>
    <w:rsid w:val="00067805"/>
    <w:rsid w:val="00071ADE"/>
    <w:rsid w:val="00073F7C"/>
    <w:rsid w:val="00081F61"/>
    <w:rsid w:val="000B40C6"/>
    <w:rsid w:val="000C0AB7"/>
    <w:rsid w:val="000D021E"/>
    <w:rsid w:val="000F1F8E"/>
    <w:rsid w:val="000F3FCA"/>
    <w:rsid w:val="000F5ED1"/>
    <w:rsid w:val="00106D4A"/>
    <w:rsid w:val="0011347C"/>
    <w:rsid w:val="00131D49"/>
    <w:rsid w:val="001340EA"/>
    <w:rsid w:val="00137BB1"/>
    <w:rsid w:val="00157365"/>
    <w:rsid w:val="001676A8"/>
    <w:rsid w:val="00171FCE"/>
    <w:rsid w:val="0019692F"/>
    <w:rsid w:val="001B106B"/>
    <w:rsid w:val="001B6F92"/>
    <w:rsid w:val="001C4407"/>
    <w:rsid w:val="001D39EF"/>
    <w:rsid w:val="001D3E5D"/>
    <w:rsid w:val="001F423D"/>
    <w:rsid w:val="00203040"/>
    <w:rsid w:val="00226A76"/>
    <w:rsid w:val="002303E3"/>
    <w:rsid w:val="00230592"/>
    <w:rsid w:val="002421A5"/>
    <w:rsid w:val="00280375"/>
    <w:rsid w:val="002810D2"/>
    <w:rsid w:val="00286700"/>
    <w:rsid w:val="00294C06"/>
    <w:rsid w:val="002D3F1B"/>
    <w:rsid w:val="002F3109"/>
    <w:rsid w:val="00305048"/>
    <w:rsid w:val="00320AAB"/>
    <w:rsid w:val="00320CEC"/>
    <w:rsid w:val="00331AC0"/>
    <w:rsid w:val="003621EB"/>
    <w:rsid w:val="003652EE"/>
    <w:rsid w:val="003826F1"/>
    <w:rsid w:val="003844A7"/>
    <w:rsid w:val="00392F2B"/>
    <w:rsid w:val="0039330C"/>
    <w:rsid w:val="003A2564"/>
    <w:rsid w:val="003A4397"/>
    <w:rsid w:val="003B05B9"/>
    <w:rsid w:val="003B2FB6"/>
    <w:rsid w:val="003C242E"/>
    <w:rsid w:val="003E4CFE"/>
    <w:rsid w:val="00403842"/>
    <w:rsid w:val="00426B74"/>
    <w:rsid w:val="00482198"/>
    <w:rsid w:val="00483A69"/>
    <w:rsid w:val="00486309"/>
    <w:rsid w:val="004970EC"/>
    <w:rsid w:val="004A12E0"/>
    <w:rsid w:val="004A1C06"/>
    <w:rsid w:val="004B4ECA"/>
    <w:rsid w:val="004E0932"/>
    <w:rsid w:val="00556262"/>
    <w:rsid w:val="00560F3D"/>
    <w:rsid w:val="00570D9F"/>
    <w:rsid w:val="00581A21"/>
    <w:rsid w:val="0059496E"/>
    <w:rsid w:val="00596561"/>
    <w:rsid w:val="005A37CD"/>
    <w:rsid w:val="005D2F0A"/>
    <w:rsid w:val="005D5EFD"/>
    <w:rsid w:val="005F3335"/>
    <w:rsid w:val="005F3A86"/>
    <w:rsid w:val="006022A1"/>
    <w:rsid w:val="00603894"/>
    <w:rsid w:val="00613838"/>
    <w:rsid w:val="00614852"/>
    <w:rsid w:val="00644FBA"/>
    <w:rsid w:val="00656A08"/>
    <w:rsid w:val="00657ACD"/>
    <w:rsid w:val="00662A2C"/>
    <w:rsid w:val="00676A3A"/>
    <w:rsid w:val="00680144"/>
    <w:rsid w:val="006A1975"/>
    <w:rsid w:val="006C2C63"/>
    <w:rsid w:val="006C77E6"/>
    <w:rsid w:val="006E2B97"/>
    <w:rsid w:val="006F0C01"/>
    <w:rsid w:val="0070571A"/>
    <w:rsid w:val="007117A3"/>
    <w:rsid w:val="00712F95"/>
    <w:rsid w:val="007376D1"/>
    <w:rsid w:val="00756E7C"/>
    <w:rsid w:val="00793520"/>
    <w:rsid w:val="007A43BB"/>
    <w:rsid w:val="007C4434"/>
    <w:rsid w:val="00802D4F"/>
    <w:rsid w:val="00811BD3"/>
    <w:rsid w:val="00821DC5"/>
    <w:rsid w:val="00830E62"/>
    <w:rsid w:val="00837063"/>
    <w:rsid w:val="008471FB"/>
    <w:rsid w:val="00855A83"/>
    <w:rsid w:val="00865C3E"/>
    <w:rsid w:val="00886427"/>
    <w:rsid w:val="00890922"/>
    <w:rsid w:val="00896426"/>
    <w:rsid w:val="00896E56"/>
    <w:rsid w:val="008A1597"/>
    <w:rsid w:val="008B6730"/>
    <w:rsid w:val="008E1A11"/>
    <w:rsid w:val="00907764"/>
    <w:rsid w:val="00907A97"/>
    <w:rsid w:val="00915024"/>
    <w:rsid w:val="00916767"/>
    <w:rsid w:val="00917522"/>
    <w:rsid w:val="00940795"/>
    <w:rsid w:val="00946300"/>
    <w:rsid w:val="00946D00"/>
    <w:rsid w:val="009525C6"/>
    <w:rsid w:val="009556C7"/>
    <w:rsid w:val="00955CCF"/>
    <w:rsid w:val="0096535C"/>
    <w:rsid w:val="00966897"/>
    <w:rsid w:val="00977C75"/>
    <w:rsid w:val="009807D3"/>
    <w:rsid w:val="009838D2"/>
    <w:rsid w:val="009910B6"/>
    <w:rsid w:val="009917D0"/>
    <w:rsid w:val="009B0CAA"/>
    <w:rsid w:val="009F768B"/>
    <w:rsid w:val="00A00297"/>
    <w:rsid w:val="00A0246F"/>
    <w:rsid w:val="00A0304C"/>
    <w:rsid w:val="00A07699"/>
    <w:rsid w:val="00A1344E"/>
    <w:rsid w:val="00A15971"/>
    <w:rsid w:val="00A53909"/>
    <w:rsid w:val="00A57886"/>
    <w:rsid w:val="00A73A53"/>
    <w:rsid w:val="00A809DB"/>
    <w:rsid w:val="00AB18DA"/>
    <w:rsid w:val="00B103FF"/>
    <w:rsid w:val="00B56271"/>
    <w:rsid w:val="00B8449A"/>
    <w:rsid w:val="00B97E74"/>
    <w:rsid w:val="00BA189F"/>
    <w:rsid w:val="00BC17DC"/>
    <w:rsid w:val="00BD0DE6"/>
    <w:rsid w:val="00C3695F"/>
    <w:rsid w:val="00C433F3"/>
    <w:rsid w:val="00C91564"/>
    <w:rsid w:val="00CA3973"/>
    <w:rsid w:val="00CB7C92"/>
    <w:rsid w:val="00CC2104"/>
    <w:rsid w:val="00CC7366"/>
    <w:rsid w:val="00CD1B1E"/>
    <w:rsid w:val="00CF7670"/>
    <w:rsid w:val="00D014D0"/>
    <w:rsid w:val="00D0300B"/>
    <w:rsid w:val="00D04AE6"/>
    <w:rsid w:val="00D054DB"/>
    <w:rsid w:val="00D12AB2"/>
    <w:rsid w:val="00D17DE7"/>
    <w:rsid w:val="00D301B4"/>
    <w:rsid w:val="00D41AB3"/>
    <w:rsid w:val="00D433EA"/>
    <w:rsid w:val="00D70C9A"/>
    <w:rsid w:val="00D72EB1"/>
    <w:rsid w:val="00D75539"/>
    <w:rsid w:val="00D765BF"/>
    <w:rsid w:val="00D92D12"/>
    <w:rsid w:val="00D967BB"/>
    <w:rsid w:val="00DB42AE"/>
    <w:rsid w:val="00DD0C40"/>
    <w:rsid w:val="00E15D00"/>
    <w:rsid w:val="00E15FA1"/>
    <w:rsid w:val="00E219C1"/>
    <w:rsid w:val="00E41AE1"/>
    <w:rsid w:val="00E421BE"/>
    <w:rsid w:val="00E5416C"/>
    <w:rsid w:val="00E72874"/>
    <w:rsid w:val="00E729DE"/>
    <w:rsid w:val="00E9780B"/>
    <w:rsid w:val="00EA4374"/>
    <w:rsid w:val="00EA5929"/>
    <w:rsid w:val="00EA693D"/>
    <w:rsid w:val="00EB0D51"/>
    <w:rsid w:val="00EC41DD"/>
    <w:rsid w:val="00ED5978"/>
    <w:rsid w:val="00EE2150"/>
    <w:rsid w:val="00F03DA6"/>
    <w:rsid w:val="00F22EB3"/>
    <w:rsid w:val="00F2485E"/>
    <w:rsid w:val="00F32E05"/>
    <w:rsid w:val="00F45C54"/>
    <w:rsid w:val="00F63434"/>
    <w:rsid w:val="00F635BE"/>
    <w:rsid w:val="00F8275C"/>
    <w:rsid w:val="00F94A83"/>
    <w:rsid w:val="00F96C99"/>
    <w:rsid w:val="00FC1F9B"/>
    <w:rsid w:val="00FC3482"/>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link w:val="Heading1Char"/>
    <w:qFormat/>
    <w:rsid w:val="000F5ED1"/>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link w:val="Heading2Char"/>
    <w:qFormat/>
    <w:rsid w:val="000F5ED1"/>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link w:val="Heading3Char"/>
    <w:qFormat/>
    <w:rsid w:val="000F5ED1"/>
    <w:pPr>
      <w:keepNext/>
      <w:numPr>
        <w:ilvl w:val="2"/>
        <w:numId w:val="28"/>
      </w:numPr>
      <w:tabs>
        <w:tab w:val="left" w:pos="1134"/>
      </w:tabs>
      <w:spacing w:before="240"/>
      <w:jc w:val="left"/>
      <w:outlineLvl w:val="2"/>
    </w:pPr>
    <w:rPr>
      <w:b/>
      <w:bCs/>
    </w:rPr>
  </w:style>
  <w:style w:type="paragraph" w:styleId="Heading4">
    <w:name w:val="heading 4"/>
    <w:basedOn w:val="Normal"/>
    <w:next w:val="Normal"/>
    <w:qFormat/>
    <w:rsid w:val="000F5ED1"/>
    <w:pPr>
      <w:keepNext/>
      <w:spacing w:before="240"/>
      <w:jc w:val="left"/>
      <w:outlineLvl w:val="3"/>
    </w:pPr>
    <w:rPr>
      <w:b/>
      <w:bCs/>
      <w:i/>
      <w:iCs/>
    </w:rPr>
  </w:style>
  <w:style w:type="paragraph" w:styleId="Heading5">
    <w:name w:val="heading 5"/>
    <w:aliases w:val="Nepoužívaný 5"/>
    <w:basedOn w:val="Normal"/>
    <w:next w:val="Normal"/>
    <w:qFormat/>
    <w:rsid w:val="000F5ED1"/>
    <w:pPr>
      <w:spacing w:before="240"/>
      <w:outlineLvl w:val="4"/>
    </w:pPr>
  </w:style>
  <w:style w:type="paragraph" w:styleId="Heading6">
    <w:name w:val="heading 6"/>
    <w:aliases w:val="Nepoužívaný 6"/>
    <w:basedOn w:val="Normal"/>
    <w:next w:val="Normal"/>
    <w:qFormat/>
    <w:rsid w:val="000F5ED1"/>
    <w:pPr>
      <w:spacing w:before="240" w:after="60"/>
      <w:outlineLvl w:val="5"/>
    </w:pPr>
    <w:rPr>
      <w:i/>
      <w:iCs/>
      <w:sz w:val="22"/>
      <w:szCs w:val="22"/>
    </w:rPr>
  </w:style>
  <w:style w:type="paragraph" w:styleId="Heading7">
    <w:name w:val="heading 7"/>
    <w:aliases w:val="Nepoužívaný 7"/>
    <w:basedOn w:val="Normal"/>
    <w:next w:val="Normal"/>
    <w:qFormat/>
    <w:rsid w:val="000F5ED1"/>
    <w:pPr>
      <w:spacing w:before="240" w:after="60"/>
      <w:outlineLvl w:val="6"/>
    </w:pPr>
  </w:style>
  <w:style w:type="paragraph" w:styleId="Heading8">
    <w:name w:val="heading 8"/>
    <w:aliases w:val="Nepoužívaný 8"/>
    <w:basedOn w:val="Normal"/>
    <w:next w:val="Normal"/>
    <w:qFormat/>
    <w:rsid w:val="000F5ED1"/>
    <w:pPr>
      <w:spacing w:before="240" w:after="60"/>
      <w:outlineLvl w:val="7"/>
    </w:pPr>
    <w:rPr>
      <w:i/>
      <w:iCs/>
    </w:rPr>
  </w:style>
  <w:style w:type="paragraph" w:styleId="Heading9">
    <w:name w:val="heading 9"/>
    <w:aliases w:val="Nepoužívaný 9"/>
    <w:basedOn w:val="Normal"/>
    <w:next w:val="Normal"/>
    <w:qFormat/>
    <w:rsid w:val="000F5ED1"/>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ind w:firstLine="0"/>
      <w:jc w:val="center"/>
    </w:pPr>
  </w:style>
  <w:style w:type="paragraph" w:customStyle="1" w:styleId="Literatura">
    <w:name w:val="Literatura"/>
    <w:basedOn w:val="Normal"/>
    <w:pPr>
      <w:tabs>
        <w:tab w:val="right" w:pos="709"/>
        <w:tab w:val="left" w:pos="851"/>
      </w:tabs>
      <w:spacing w:before="60" w:after="60"/>
      <w:ind w:left="851" w:hanging="851"/>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semiHidden/>
    <w:pPr>
      <w:tabs>
        <w:tab w:val="right" w:leader="dot" w:pos="8789"/>
      </w:tabs>
      <w:spacing w:after="0"/>
      <w:ind w:left="567" w:right="567" w:hanging="567"/>
    </w:pPr>
    <w:rPr>
      <w:noProof/>
    </w:rPr>
  </w:style>
  <w:style w:type="paragraph" w:customStyle="1" w:styleId="Nadpis">
    <w:name w:val="Nadpis"/>
    <w:basedOn w:val="Normal"/>
    <w:next w:val="Normal"/>
    <w:link w:val="NadpisChar"/>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semiHidden/>
    <w:pPr>
      <w:tabs>
        <w:tab w:val="right" w:leader="dot" w:pos="8777"/>
      </w:tabs>
      <w:spacing w:after="0" w:line="240" w:lineRule="auto"/>
      <w:ind w:left="1418" w:right="567" w:hanging="851"/>
      <w:jc w:val="left"/>
    </w:pPr>
    <w:rPr>
      <w:noProof/>
    </w:rPr>
  </w:style>
  <w:style w:type="paragraph" w:styleId="TOC5">
    <w:name w:val="toc 5"/>
    <w:basedOn w:val="Normal"/>
    <w:next w:val="Normal"/>
    <w:autoRedefine/>
    <w:uiPriority w:val="39"/>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emboss/>
      <w:color w:val="FF0000"/>
      <w:sz w:val="24"/>
    </w:rPr>
  </w:style>
  <w:style w:type="paragraph" w:styleId="BodyText3">
    <w:name w:val="Body Text 3"/>
    <w:basedOn w:val="Normal"/>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Heading3Char">
    <w:name w:val="Heading 3 Char"/>
    <w:link w:val="Heading3"/>
    <w:rsid w:val="000F5ED1"/>
    <w:rPr>
      <w:b/>
      <w:bCs/>
      <w:sz w:val="24"/>
      <w:szCs w:val="24"/>
      <w:lang w:val="cs-CZ" w:eastAsia="cs-CZ" w:bidi="ar-SA"/>
    </w:rPr>
  </w:style>
  <w:style w:type="character" w:customStyle="1" w:styleId="Heading2Char">
    <w:name w:val="Heading 2 Char"/>
    <w:link w:val="Heading2"/>
    <w:rsid w:val="000F5ED1"/>
    <w:rPr>
      <w:b/>
      <w:bCs/>
      <w:sz w:val="28"/>
      <w:szCs w:val="28"/>
      <w:lang w:val="cs-CZ" w:eastAsia="cs-CZ" w:bidi="ar-SA"/>
    </w:rPr>
  </w:style>
  <w:style w:type="character" w:customStyle="1" w:styleId="Heading1Char">
    <w:name w:val="Heading 1 Char"/>
    <w:link w:val="Heading1"/>
    <w:rsid w:val="000F5ED1"/>
    <w:rPr>
      <w:b/>
      <w:bCs/>
      <w:caps/>
      <w:kern w:val="28"/>
      <w:sz w:val="28"/>
      <w:szCs w:val="28"/>
      <w:lang w:val="cs-CZ" w:eastAsia="cs-CZ" w:bidi="ar-SA"/>
    </w:rPr>
  </w:style>
  <w:style w:type="numbering" w:styleId="111111">
    <w:name w:val="Outline List 2"/>
    <w:basedOn w:val="NoList"/>
    <w:rsid w:val="000F5ED1"/>
    <w:pPr>
      <w:numPr>
        <w:numId w:val="39"/>
      </w:numPr>
    </w:pPr>
  </w:style>
  <w:style w:type="character" w:customStyle="1" w:styleId="FooterChar">
    <w:name w:val="Footer Char"/>
    <w:link w:val="Footer"/>
    <w:uiPriority w:val="99"/>
    <w:rsid w:val="008471FB"/>
    <w:rPr>
      <w:sz w:val="24"/>
      <w:szCs w:val="24"/>
    </w:rPr>
  </w:style>
  <w:style w:type="character" w:styleId="IntenseEmphasis">
    <w:name w:val="Intense Emphasis"/>
    <w:uiPriority w:val="21"/>
    <w:qFormat/>
    <w:rsid w:val="001F423D"/>
    <w:rPr>
      <w:i/>
      <w:iCs/>
      <w:color w:val="5B9BD5"/>
    </w:rPr>
  </w:style>
  <w:style w:type="paragraph" w:styleId="TOCHeading">
    <w:name w:val="TOC Heading"/>
    <w:basedOn w:val="Heading1"/>
    <w:next w:val="Normal"/>
    <w:uiPriority w:val="39"/>
    <w:unhideWhenUsed/>
    <w:qFormat/>
    <w:rsid w:val="004E0932"/>
    <w:pPr>
      <w:keepLines/>
      <w:pageBreakBefore w:val="0"/>
      <w:numPr>
        <w:numId w:val="0"/>
      </w:numPr>
      <w:tabs>
        <w:tab w:val="clear" w:pos="567"/>
      </w:tabs>
      <w:spacing w:before="240" w:after="0" w:line="259" w:lineRule="auto"/>
      <w:outlineLvl w:val="9"/>
    </w:pPr>
    <w:rPr>
      <w:rFonts w:ascii="Calibri Light" w:hAnsi="Calibri Light"/>
      <w:b w:val="0"/>
      <w:bCs w:val="0"/>
      <w:caps w:val="0"/>
      <w:color w:val="2E74B5"/>
      <w:kern w:val="0"/>
      <w:sz w:val="32"/>
      <w:szCs w:val="32"/>
    </w:rPr>
  </w:style>
  <w:style w:type="paragraph" w:styleId="NormalWeb">
    <w:name w:val="Normal (Web)"/>
    <w:basedOn w:val="Normal"/>
    <w:uiPriority w:val="99"/>
    <w:semiHidden/>
    <w:unhideWhenUsed/>
    <w:rsid w:val="00CB7C92"/>
    <w:pPr>
      <w:spacing w:before="100" w:beforeAutospacing="1" w:after="100" w:afterAutospacing="1" w:line="240" w:lineRule="auto"/>
      <w:jc w:val="left"/>
    </w:pPr>
  </w:style>
  <w:style w:type="paragraph" w:styleId="ListParagraph">
    <w:name w:val="List Paragraph"/>
    <w:basedOn w:val="Normal"/>
    <w:uiPriority w:val="34"/>
    <w:qFormat/>
    <w:rsid w:val="0091676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4318">
      <w:bodyDiv w:val="1"/>
      <w:marLeft w:val="0"/>
      <w:marRight w:val="0"/>
      <w:marTop w:val="0"/>
      <w:marBottom w:val="0"/>
      <w:divBdr>
        <w:top w:val="none" w:sz="0" w:space="0" w:color="auto"/>
        <w:left w:val="none" w:sz="0" w:space="0" w:color="auto"/>
        <w:bottom w:val="none" w:sz="0" w:space="0" w:color="auto"/>
        <w:right w:val="none" w:sz="0" w:space="0" w:color="auto"/>
      </w:divBdr>
      <w:divsChild>
        <w:div w:id="694040383">
          <w:marLeft w:val="0"/>
          <w:marRight w:val="0"/>
          <w:marTop w:val="0"/>
          <w:marBottom w:val="0"/>
          <w:divBdr>
            <w:top w:val="none" w:sz="0" w:space="0" w:color="auto"/>
            <w:left w:val="none" w:sz="0" w:space="0" w:color="auto"/>
            <w:bottom w:val="none" w:sz="0" w:space="0" w:color="auto"/>
            <w:right w:val="none" w:sz="0" w:space="0" w:color="auto"/>
          </w:divBdr>
          <w:divsChild>
            <w:div w:id="18618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797">
      <w:bodyDiv w:val="1"/>
      <w:marLeft w:val="0"/>
      <w:marRight w:val="0"/>
      <w:marTop w:val="0"/>
      <w:marBottom w:val="0"/>
      <w:divBdr>
        <w:top w:val="none" w:sz="0" w:space="0" w:color="auto"/>
        <w:left w:val="none" w:sz="0" w:space="0" w:color="auto"/>
        <w:bottom w:val="none" w:sz="0" w:space="0" w:color="auto"/>
        <w:right w:val="none" w:sz="0" w:space="0" w:color="auto"/>
      </w:divBdr>
    </w:div>
    <w:div w:id="606667625">
      <w:bodyDiv w:val="1"/>
      <w:marLeft w:val="0"/>
      <w:marRight w:val="0"/>
      <w:marTop w:val="0"/>
      <w:marBottom w:val="0"/>
      <w:divBdr>
        <w:top w:val="none" w:sz="0" w:space="0" w:color="auto"/>
        <w:left w:val="none" w:sz="0" w:space="0" w:color="auto"/>
        <w:bottom w:val="none" w:sz="0" w:space="0" w:color="auto"/>
        <w:right w:val="none" w:sz="0" w:space="0" w:color="auto"/>
      </w:divBdr>
    </w:div>
    <w:div w:id="608858973">
      <w:bodyDiv w:val="1"/>
      <w:marLeft w:val="0"/>
      <w:marRight w:val="0"/>
      <w:marTop w:val="0"/>
      <w:marBottom w:val="0"/>
      <w:divBdr>
        <w:top w:val="none" w:sz="0" w:space="0" w:color="auto"/>
        <w:left w:val="none" w:sz="0" w:space="0" w:color="auto"/>
        <w:bottom w:val="none" w:sz="0" w:space="0" w:color="auto"/>
        <w:right w:val="none" w:sz="0" w:space="0" w:color="auto"/>
      </w:divBdr>
    </w:div>
    <w:div w:id="628124913">
      <w:bodyDiv w:val="1"/>
      <w:marLeft w:val="0"/>
      <w:marRight w:val="0"/>
      <w:marTop w:val="0"/>
      <w:marBottom w:val="0"/>
      <w:divBdr>
        <w:top w:val="none" w:sz="0" w:space="0" w:color="auto"/>
        <w:left w:val="none" w:sz="0" w:space="0" w:color="auto"/>
        <w:bottom w:val="none" w:sz="0" w:space="0" w:color="auto"/>
        <w:right w:val="none" w:sz="0" w:space="0" w:color="auto"/>
      </w:divBdr>
      <w:divsChild>
        <w:div w:id="1790275783">
          <w:marLeft w:val="0"/>
          <w:marRight w:val="0"/>
          <w:marTop w:val="0"/>
          <w:marBottom w:val="0"/>
          <w:divBdr>
            <w:top w:val="none" w:sz="0" w:space="0" w:color="auto"/>
            <w:left w:val="none" w:sz="0" w:space="0" w:color="auto"/>
            <w:bottom w:val="none" w:sz="0" w:space="0" w:color="auto"/>
            <w:right w:val="none" w:sz="0" w:space="0" w:color="auto"/>
          </w:divBdr>
          <w:divsChild>
            <w:div w:id="1383822499">
              <w:marLeft w:val="0"/>
              <w:marRight w:val="0"/>
              <w:marTop w:val="0"/>
              <w:marBottom w:val="0"/>
              <w:divBdr>
                <w:top w:val="none" w:sz="0" w:space="0" w:color="auto"/>
                <w:left w:val="none" w:sz="0" w:space="0" w:color="auto"/>
                <w:bottom w:val="none" w:sz="0" w:space="0" w:color="auto"/>
                <w:right w:val="none" w:sz="0" w:space="0" w:color="auto"/>
              </w:divBdr>
            </w:div>
            <w:div w:id="813255013">
              <w:marLeft w:val="0"/>
              <w:marRight w:val="0"/>
              <w:marTop w:val="0"/>
              <w:marBottom w:val="0"/>
              <w:divBdr>
                <w:top w:val="none" w:sz="0" w:space="0" w:color="auto"/>
                <w:left w:val="none" w:sz="0" w:space="0" w:color="auto"/>
                <w:bottom w:val="none" w:sz="0" w:space="0" w:color="auto"/>
                <w:right w:val="none" w:sz="0" w:space="0" w:color="auto"/>
              </w:divBdr>
            </w:div>
            <w:div w:id="1080520033">
              <w:marLeft w:val="0"/>
              <w:marRight w:val="0"/>
              <w:marTop w:val="0"/>
              <w:marBottom w:val="0"/>
              <w:divBdr>
                <w:top w:val="none" w:sz="0" w:space="0" w:color="auto"/>
                <w:left w:val="none" w:sz="0" w:space="0" w:color="auto"/>
                <w:bottom w:val="none" w:sz="0" w:space="0" w:color="auto"/>
                <w:right w:val="none" w:sz="0" w:space="0" w:color="auto"/>
              </w:divBdr>
            </w:div>
            <w:div w:id="1374694859">
              <w:marLeft w:val="0"/>
              <w:marRight w:val="0"/>
              <w:marTop w:val="0"/>
              <w:marBottom w:val="0"/>
              <w:divBdr>
                <w:top w:val="none" w:sz="0" w:space="0" w:color="auto"/>
                <w:left w:val="none" w:sz="0" w:space="0" w:color="auto"/>
                <w:bottom w:val="none" w:sz="0" w:space="0" w:color="auto"/>
                <w:right w:val="none" w:sz="0" w:space="0" w:color="auto"/>
              </w:divBdr>
            </w:div>
            <w:div w:id="1788695207">
              <w:marLeft w:val="0"/>
              <w:marRight w:val="0"/>
              <w:marTop w:val="0"/>
              <w:marBottom w:val="0"/>
              <w:divBdr>
                <w:top w:val="none" w:sz="0" w:space="0" w:color="auto"/>
                <w:left w:val="none" w:sz="0" w:space="0" w:color="auto"/>
                <w:bottom w:val="none" w:sz="0" w:space="0" w:color="auto"/>
                <w:right w:val="none" w:sz="0" w:space="0" w:color="auto"/>
              </w:divBdr>
            </w:div>
            <w:div w:id="2039967780">
              <w:marLeft w:val="0"/>
              <w:marRight w:val="0"/>
              <w:marTop w:val="0"/>
              <w:marBottom w:val="0"/>
              <w:divBdr>
                <w:top w:val="none" w:sz="0" w:space="0" w:color="auto"/>
                <w:left w:val="none" w:sz="0" w:space="0" w:color="auto"/>
                <w:bottom w:val="none" w:sz="0" w:space="0" w:color="auto"/>
                <w:right w:val="none" w:sz="0" w:space="0" w:color="auto"/>
              </w:divBdr>
            </w:div>
            <w:div w:id="12151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139">
      <w:bodyDiv w:val="1"/>
      <w:marLeft w:val="0"/>
      <w:marRight w:val="0"/>
      <w:marTop w:val="0"/>
      <w:marBottom w:val="0"/>
      <w:divBdr>
        <w:top w:val="none" w:sz="0" w:space="0" w:color="auto"/>
        <w:left w:val="none" w:sz="0" w:space="0" w:color="auto"/>
        <w:bottom w:val="none" w:sz="0" w:space="0" w:color="auto"/>
        <w:right w:val="none" w:sz="0" w:space="0" w:color="auto"/>
      </w:divBdr>
    </w:div>
    <w:div w:id="1107193822">
      <w:bodyDiv w:val="1"/>
      <w:marLeft w:val="0"/>
      <w:marRight w:val="0"/>
      <w:marTop w:val="0"/>
      <w:marBottom w:val="0"/>
      <w:divBdr>
        <w:top w:val="none" w:sz="0" w:space="0" w:color="auto"/>
        <w:left w:val="none" w:sz="0" w:space="0" w:color="auto"/>
        <w:bottom w:val="none" w:sz="0" w:space="0" w:color="auto"/>
        <w:right w:val="none" w:sz="0" w:space="0" w:color="auto"/>
      </w:divBdr>
      <w:divsChild>
        <w:div w:id="1555770746">
          <w:marLeft w:val="0"/>
          <w:marRight w:val="0"/>
          <w:marTop w:val="0"/>
          <w:marBottom w:val="0"/>
          <w:divBdr>
            <w:top w:val="none" w:sz="0" w:space="0" w:color="auto"/>
            <w:left w:val="none" w:sz="0" w:space="0" w:color="auto"/>
            <w:bottom w:val="none" w:sz="0" w:space="0" w:color="auto"/>
            <w:right w:val="none" w:sz="0" w:space="0" w:color="auto"/>
          </w:divBdr>
          <w:divsChild>
            <w:div w:id="13525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496">
      <w:bodyDiv w:val="1"/>
      <w:marLeft w:val="0"/>
      <w:marRight w:val="0"/>
      <w:marTop w:val="0"/>
      <w:marBottom w:val="0"/>
      <w:divBdr>
        <w:top w:val="none" w:sz="0" w:space="0" w:color="auto"/>
        <w:left w:val="none" w:sz="0" w:space="0" w:color="auto"/>
        <w:bottom w:val="none" w:sz="0" w:space="0" w:color="auto"/>
        <w:right w:val="none" w:sz="0" w:space="0" w:color="auto"/>
      </w:divBdr>
      <w:divsChild>
        <w:div w:id="1354839002">
          <w:marLeft w:val="0"/>
          <w:marRight w:val="0"/>
          <w:marTop w:val="0"/>
          <w:marBottom w:val="0"/>
          <w:divBdr>
            <w:top w:val="none" w:sz="0" w:space="0" w:color="auto"/>
            <w:left w:val="none" w:sz="0" w:space="0" w:color="auto"/>
            <w:bottom w:val="none" w:sz="0" w:space="0" w:color="auto"/>
            <w:right w:val="none" w:sz="0" w:space="0" w:color="auto"/>
          </w:divBdr>
          <w:divsChild>
            <w:div w:id="14581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4525">
      <w:bodyDiv w:val="1"/>
      <w:marLeft w:val="0"/>
      <w:marRight w:val="0"/>
      <w:marTop w:val="0"/>
      <w:marBottom w:val="0"/>
      <w:divBdr>
        <w:top w:val="none" w:sz="0" w:space="0" w:color="auto"/>
        <w:left w:val="none" w:sz="0" w:space="0" w:color="auto"/>
        <w:bottom w:val="none" w:sz="0" w:space="0" w:color="auto"/>
        <w:right w:val="none" w:sz="0" w:space="0" w:color="auto"/>
      </w:divBdr>
      <w:divsChild>
        <w:div w:id="553586444">
          <w:marLeft w:val="0"/>
          <w:marRight w:val="0"/>
          <w:marTop w:val="0"/>
          <w:marBottom w:val="0"/>
          <w:divBdr>
            <w:top w:val="none" w:sz="0" w:space="0" w:color="auto"/>
            <w:left w:val="none" w:sz="0" w:space="0" w:color="auto"/>
            <w:bottom w:val="none" w:sz="0" w:space="0" w:color="auto"/>
            <w:right w:val="none" w:sz="0" w:space="0" w:color="auto"/>
          </w:divBdr>
          <w:divsChild>
            <w:div w:id="44069597">
              <w:marLeft w:val="0"/>
              <w:marRight w:val="0"/>
              <w:marTop w:val="0"/>
              <w:marBottom w:val="0"/>
              <w:divBdr>
                <w:top w:val="none" w:sz="0" w:space="0" w:color="auto"/>
                <w:left w:val="none" w:sz="0" w:space="0" w:color="auto"/>
                <w:bottom w:val="none" w:sz="0" w:space="0" w:color="auto"/>
                <w:right w:val="none" w:sz="0" w:space="0" w:color="auto"/>
              </w:divBdr>
            </w:div>
            <w:div w:id="1159615042">
              <w:marLeft w:val="0"/>
              <w:marRight w:val="0"/>
              <w:marTop w:val="0"/>
              <w:marBottom w:val="0"/>
              <w:divBdr>
                <w:top w:val="none" w:sz="0" w:space="0" w:color="auto"/>
                <w:left w:val="none" w:sz="0" w:space="0" w:color="auto"/>
                <w:bottom w:val="none" w:sz="0" w:space="0" w:color="auto"/>
                <w:right w:val="none" w:sz="0" w:space="0" w:color="auto"/>
              </w:divBdr>
            </w:div>
            <w:div w:id="1403217582">
              <w:marLeft w:val="0"/>
              <w:marRight w:val="0"/>
              <w:marTop w:val="0"/>
              <w:marBottom w:val="0"/>
              <w:divBdr>
                <w:top w:val="none" w:sz="0" w:space="0" w:color="auto"/>
                <w:left w:val="none" w:sz="0" w:space="0" w:color="auto"/>
                <w:bottom w:val="none" w:sz="0" w:space="0" w:color="auto"/>
                <w:right w:val="none" w:sz="0" w:space="0" w:color="auto"/>
              </w:divBdr>
            </w:div>
            <w:div w:id="973363575">
              <w:marLeft w:val="0"/>
              <w:marRight w:val="0"/>
              <w:marTop w:val="0"/>
              <w:marBottom w:val="0"/>
              <w:divBdr>
                <w:top w:val="none" w:sz="0" w:space="0" w:color="auto"/>
                <w:left w:val="none" w:sz="0" w:space="0" w:color="auto"/>
                <w:bottom w:val="none" w:sz="0" w:space="0" w:color="auto"/>
                <w:right w:val="none" w:sz="0" w:space="0" w:color="auto"/>
              </w:divBdr>
            </w:div>
            <w:div w:id="1536888729">
              <w:marLeft w:val="0"/>
              <w:marRight w:val="0"/>
              <w:marTop w:val="0"/>
              <w:marBottom w:val="0"/>
              <w:divBdr>
                <w:top w:val="none" w:sz="0" w:space="0" w:color="auto"/>
                <w:left w:val="none" w:sz="0" w:space="0" w:color="auto"/>
                <w:bottom w:val="none" w:sz="0" w:space="0" w:color="auto"/>
                <w:right w:val="none" w:sz="0" w:space="0" w:color="auto"/>
              </w:divBdr>
            </w:div>
            <w:div w:id="18999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7199">
      <w:bodyDiv w:val="1"/>
      <w:marLeft w:val="0"/>
      <w:marRight w:val="0"/>
      <w:marTop w:val="0"/>
      <w:marBottom w:val="0"/>
      <w:divBdr>
        <w:top w:val="none" w:sz="0" w:space="0" w:color="auto"/>
        <w:left w:val="none" w:sz="0" w:space="0" w:color="auto"/>
        <w:bottom w:val="none" w:sz="0" w:space="0" w:color="auto"/>
        <w:right w:val="none" w:sz="0" w:space="0" w:color="auto"/>
      </w:divBdr>
    </w:div>
    <w:div w:id="1379205898">
      <w:bodyDiv w:val="1"/>
      <w:marLeft w:val="0"/>
      <w:marRight w:val="0"/>
      <w:marTop w:val="0"/>
      <w:marBottom w:val="0"/>
      <w:divBdr>
        <w:top w:val="none" w:sz="0" w:space="0" w:color="auto"/>
        <w:left w:val="none" w:sz="0" w:space="0" w:color="auto"/>
        <w:bottom w:val="none" w:sz="0" w:space="0" w:color="auto"/>
        <w:right w:val="none" w:sz="0" w:space="0" w:color="auto"/>
      </w:divBdr>
      <w:divsChild>
        <w:div w:id="975987911">
          <w:marLeft w:val="0"/>
          <w:marRight w:val="0"/>
          <w:marTop w:val="0"/>
          <w:marBottom w:val="0"/>
          <w:divBdr>
            <w:top w:val="none" w:sz="0" w:space="0" w:color="auto"/>
            <w:left w:val="none" w:sz="0" w:space="0" w:color="auto"/>
            <w:bottom w:val="none" w:sz="0" w:space="0" w:color="auto"/>
            <w:right w:val="none" w:sz="0" w:space="0" w:color="auto"/>
          </w:divBdr>
          <w:divsChild>
            <w:div w:id="11047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6480">
      <w:bodyDiv w:val="1"/>
      <w:marLeft w:val="0"/>
      <w:marRight w:val="0"/>
      <w:marTop w:val="0"/>
      <w:marBottom w:val="0"/>
      <w:divBdr>
        <w:top w:val="none" w:sz="0" w:space="0" w:color="auto"/>
        <w:left w:val="none" w:sz="0" w:space="0" w:color="auto"/>
        <w:bottom w:val="none" w:sz="0" w:space="0" w:color="auto"/>
        <w:right w:val="none" w:sz="0" w:space="0" w:color="auto"/>
      </w:divBdr>
    </w:div>
    <w:div w:id="1587107529">
      <w:bodyDiv w:val="1"/>
      <w:marLeft w:val="0"/>
      <w:marRight w:val="0"/>
      <w:marTop w:val="0"/>
      <w:marBottom w:val="0"/>
      <w:divBdr>
        <w:top w:val="none" w:sz="0" w:space="0" w:color="auto"/>
        <w:left w:val="none" w:sz="0" w:space="0" w:color="auto"/>
        <w:bottom w:val="none" w:sz="0" w:space="0" w:color="auto"/>
        <w:right w:val="none" w:sz="0" w:space="0" w:color="auto"/>
      </w:divBdr>
      <w:divsChild>
        <w:div w:id="678892988">
          <w:marLeft w:val="0"/>
          <w:marRight w:val="0"/>
          <w:marTop w:val="0"/>
          <w:marBottom w:val="0"/>
          <w:divBdr>
            <w:top w:val="none" w:sz="0" w:space="0" w:color="auto"/>
            <w:left w:val="none" w:sz="0" w:space="0" w:color="auto"/>
            <w:bottom w:val="none" w:sz="0" w:space="0" w:color="auto"/>
            <w:right w:val="none" w:sz="0" w:space="0" w:color="auto"/>
          </w:divBdr>
          <w:divsChild>
            <w:div w:id="173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900">
      <w:bodyDiv w:val="1"/>
      <w:marLeft w:val="0"/>
      <w:marRight w:val="0"/>
      <w:marTop w:val="0"/>
      <w:marBottom w:val="0"/>
      <w:divBdr>
        <w:top w:val="none" w:sz="0" w:space="0" w:color="auto"/>
        <w:left w:val="none" w:sz="0" w:space="0" w:color="auto"/>
        <w:bottom w:val="none" w:sz="0" w:space="0" w:color="auto"/>
        <w:right w:val="none" w:sz="0" w:space="0" w:color="auto"/>
      </w:divBdr>
      <w:divsChild>
        <w:div w:id="836188530">
          <w:marLeft w:val="0"/>
          <w:marRight w:val="0"/>
          <w:marTop w:val="0"/>
          <w:marBottom w:val="0"/>
          <w:divBdr>
            <w:top w:val="none" w:sz="0" w:space="0" w:color="auto"/>
            <w:left w:val="none" w:sz="0" w:space="0" w:color="auto"/>
            <w:bottom w:val="none" w:sz="0" w:space="0" w:color="auto"/>
            <w:right w:val="none" w:sz="0" w:space="0" w:color="auto"/>
          </w:divBdr>
          <w:divsChild>
            <w:div w:id="191695366">
              <w:marLeft w:val="0"/>
              <w:marRight w:val="0"/>
              <w:marTop w:val="0"/>
              <w:marBottom w:val="0"/>
              <w:divBdr>
                <w:top w:val="none" w:sz="0" w:space="0" w:color="auto"/>
                <w:left w:val="none" w:sz="0" w:space="0" w:color="auto"/>
                <w:bottom w:val="none" w:sz="0" w:space="0" w:color="auto"/>
                <w:right w:val="none" w:sz="0" w:space="0" w:color="auto"/>
              </w:divBdr>
            </w:div>
            <w:div w:id="22874139">
              <w:marLeft w:val="0"/>
              <w:marRight w:val="0"/>
              <w:marTop w:val="0"/>
              <w:marBottom w:val="0"/>
              <w:divBdr>
                <w:top w:val="none" w:sz="0" w:space="0" w:color="auto"/>
                <w:left w:val="none" w:sz="0" w:space="0" w:color="auto"/>
                <w:bottom w:val="none" w:sz="0" w:space="0" w:color="auto"/>
                <w:right w:val="none" w:sz="0" w:space="0" w:color="auto"/>
              </w:divBdr>
            </w:div>
            <w:div w:id="19400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arduinoslovakia.eu/blog/2017/7/esp8266---ukladanie-hesiel-pomocou-wifimanager?lang=cs"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martyncurrey.com/esp8266-and-the-arduino-ide-part-4-connecting-to-an-esp8266-with-unknown-ip-address-using-mdn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8F194-8080-4D7B-B33F-2104F87D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1469</TotalTime>
  <Pages>18</Pages>
  <Words>1730</Words>
  <Characters>10210</Characters>
  <Application>Microsoft Office Word</Application>
  <DocSecurity>0</DocSecurity>
  <Lines>85</Lines>
  <Paragraphs>23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MP- SŠIEŘ</vt:lpstr>
      <vt:lpstr>šablona MP- SŠIEŘ</vt:lpstr>
    </vt:vector>
  </TitlesOfParts>
  <Company>SŠIEŘ Rožnov</Company>
  <LinksUpToDate>false</LinksUpToDate>
  <CharactersWithSpaces>11917</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Uživatel systému Windows</cp:lastModifiedBy>
  <cp:revision>34</cp:revision>
  <cp:lastPrinted>2004-11-12T21:05:00Z</cp:lastPrinted>
  <dcterms:created xsi:type="dcterms:W3CDTF">2016-10-17T06:40:00Z</dcterms:created>
  <dcterms:modified xsi:type="dcterms:W3CDTF">2020-01-12T19:54:00Z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